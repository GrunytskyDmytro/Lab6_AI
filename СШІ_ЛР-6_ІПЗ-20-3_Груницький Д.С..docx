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3F09" w14:textId="1EE52B58" w:rsidR="00B929A6" w:rsidRPr="006F1BD8" w:rsidRDefault="00396479" w:rsidP="00C234A7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bookmarkStart w:id="0" w:name="_Hlk102147412"/>
      <w:bookmarkEnd w:id="0"/>
      <w:r w:rsidRPr="00AD630D">
        <w:rPr>
          <w:rFonts w:ascii="Times New Roman" w:hAnsi="Times New Roman"/>
          <w:b/>
          <w:bCs/>
          <w:sz w:val="32"/>
          <w:szCs w:val="32"/>
        </w:rPr>
        <w:t>Лабораторна робота №</w:t>
      </w:r>
      <w:r w:rsidR="006F1BD8" w:rsidRPr="006F1BD8">
        <w:rPr>
          <w:rFonts w:ascii="Times New Roman" w:hAnsi="Times New Roman"/>
          <w:b/>
          <w:bCs/>
          <w:sz w:val="32"/>
          <w:szCs w:val="32"/>
          <w:lang w:val="ru-RU"/>
        </w:rPr>
        <w:t>6</w:t>
      </w:r>
    </w:p>
    <w:p w14:paraId="363DBE63" w14:textId="77777777" w:rsidR="000E3D0D" w:rsidRPr="000E3D0D" w:rsidRDefault="000E3D0D" w:rsidP="00C234A7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566038FE" w14:textId="77777777" w:rsidR="006F1BD8" w:rsidRPr="00453DB9" w:rsidRDefault="006F1BD8" w:rsidP="006F1BD8">
      <w:pPr>
        <w:jc w:val="center"/>
        <w:rPr>
          <w:rStyle w:val="FontStyle50"/>
          <w:sz w:val="28"/>
          <w:szCs w:val="28"/>
          <w:lang w:eastAsia="uk-UA"/>
        </w:rPr>
      </w:pPr>
      <w:r w:rsidRPr="00453DB9">
        <w:rPr>
          <w:rStyle w:val="FontStyle50"/>
          <w:sz w:val="28"/>
          <w:szCs w:val="28"/>
          <w:lang w:eastAsia="uk-UA"/>
        </w:rPr>
        <w:t>ДОСЛІДЖЕННЯ РЕКУРЕНТНИХ НЕЙРОННИХ МЕРЕЖ</w:t>
      </w:r>
    </w:p>
    <w:p w14:paraId="06D68189" w14:textId="2E13B8C5" w:rsidR="000B61D7" w:rsidRPr="000E3D0D" w:rsidRDefault="003D7495" w:rsidP="000E3D0D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0E3D0D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Мета</w:t>
      </w:r>
      <w:r w:rsidR="00B929A6" w:rsidRPr="000E3D0D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 роботи</w:t>
      </w:r>
      <w:r w:rsidRPr="000E3D0D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:</w:t>
      </w:r>
      <w:r w:rsidRPr="000E3D0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F1BD8" w:rsidRPr="006F1BD8">
        <w:rPr>
          <w:rStyle w:val="FontStyle34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uk-UA"/>
        </w:rPr>
        <w:t xml:space="preserve">використовуючи спеціалізовані бібліотеки та мову програмування </w:t>
      </w:r>
      <w:proofErr w:type="spellStart"/>
      <w:r w:rsidR="006F1BD8" w:rsidRPr="006F1BD8">
        <w:rPr>
          <w:rStyle w:val="FontStyle34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uk-UA"/>
        </w:rPr>
        <w:t>Python</w:t>
      </w:r>
      <w:proofErr w:type="spellEnd"/>
      <w:r w:rsidR="006F1BD8" w:rsidRPr="006F1BD8">
        <w:rPr>
          <w:rStyle w:val="FontStyle34"/>
          <w:rFonts w:ascii="Times New Roman" w:hAnsi="Times New Roman"/>
          <w:b w:val="0"/>
          <w:bCs w:val="0"/>
          <w:i w:val="0"/>
          <w:iCs w:val="0"/>
          <w:sz w:val="28"/>
          <w:szCs w:val="28"/>
          <w:lang w:eastAsia="uk-UA"/>
        </w:rPr>
        <w:t xml:space="preserve"> навчитися дослідити деякі типи нейронних мереж</w:t>
      </w:r>
      <w:r w:rsidR="000E3D0D" w:rsidRPr="006F1BD8">
        <w:rPr>
          <w:rFonts w:ascii="Times New Roman" w:hAnsi="Times New Roman"/>
          <w:sz w:val="28"/>
          <w:szCs w:val="28"/>
        </w:rPr>
        <w:t>.</w:t>
      </w:r>
    </w:p>
    <w:p w14:paraId="30A76E03" w14:textId="3CA0FB53" w:rsidR="00F95673" w:rsidRDefault="00B35A99" w:rsidP="000B61D7">
      <w:pPr>
        <w:pStyle w:val="ad"/>
        <w:spacing w:before="240" w:beforeAutospacing="0" w:after="240" w:afterAutospacing="0"/>
        <w:ind w:firstLine="708"/>
        <w:jc w:val="center"/>
        <w:rPr>
          <w:b/>
          <w:sz w:val="28"/>
          <w:lang w:val="uk-UA"/>
        </w:rPr>
      </w:pPr>
      <w:r w:rsidRPr="00B929A6">
        <w:rPr>
          <w:b/>
          <w:sz w:val="28"/>
          <w:lang w:val="uk-UA"/>
        </w:rPr>
        <w:t>Хід роботи:</w:t>
      </w:r>
    </w:p>
    <w:p w14:paraId="62BD6E3E" w14:textId="3E2BCEB9" w:rsidR="00960880" w:rsidRPr="002918BB" w:rsidRDefault="00E020D6" w:rsidP="006E2405">
      <w:pPr>
        <w:pStyle w:val="ad"/>
        <w:spacing w:before="0" w:beforeAutospacing="0" w:after="0" w:afterAutospacing="0" w:line="360" w:lineRule="auto"/>
        <w:jc w:val="both"/>
        <w:rPr>
          <w:sz w:val="32"/>
          <w:szCs w:val="32"/>
        </w:rPr>
      </w:pPr>
      <w:proofErr w:type="spellStart"/>
      <w:r w:rsidRPr="00E020D6">
        <w:rPr>
          <w:b/>
          <w:bCs/>
          <w:color w:val="000000"/>
          <w:sz w:val="28"/>
          <w:szCs w:val="28"/>
        </w:rPr>
        <w:t>Завдання</w:t>
      </w:r>
      <w:proofErr w:type="spellEnd"/>
      <w:r w:rsidR="0089639A">
        <w:rPr>
          <w:b/>
          <w:bCs/>
          <w:color w:val="000000"/>
          <w:sz w:val="28"/>
          <w:szCs w:val="28"/>
          <w:lang w:val="uk-UA"/>
        </w:rPr>
        <w:t xml:space="preserve"> </w:t>
      </w:r>
      <w:r w:rsidR="00034160">
        <w:rPr>
          <w:b/>
          <w:bCs/>
          <w:color w:val="000000"/>
          <w:sz w:val="28"/>
          <w:szCs w:val="28"/>
          <w:lang w:val="uk-UA"/>
        </w:rPr>
        <w:t>2.1</w:t>
      </w:r>
      <w:r w:rsidRPr="00E020D6">
        <w:rPr>
          <w:color w:val="000000"/>
          <w:sz w:val="28"/>
          <w:szCs w:val="28"/>
        </w:rPr>
        <w:t>.</w:t>
      </w:r>
      <w:r w:rsidR="0089639A">
        <w:rPr>
          <w:color w:val="000000"/>
          <w:sz w:val="28"/>
          <w:szCs w:val="28"/>
          <w:lang w:val="uk-UA"/>
        </w:rPr>
        <w:t xml:space="preserve"> </w:t>
      </w:r>
      <w:r w:rsidR="006F1BD8" w:rsidRPr="006F1BD8">
        <w:rPr>
          <w:sz w:val="28"/>
          <w:szCs w:val="28"/>
          <w:lang w:val="uk-UA"/>
        </w:rPr>
        <w:t>Ознайомлення з Рекурентними нейронними мережами</w:t>
      </w:r>
      <w:r w:rsidR="00D7434C">
        <w:rPr>
          <w:sz w:val="28"/>
          <w:szCs w:val="28"/>
          <w:lang w:val="uk-UA"/>
        </w:rPr>
        <w:t>.</w:t>
      </w:r>
    </w:p>
    <w:p w14:paraId="65E75A99" w14:textId="61878DA8" w:rsidR="00960880" w:rsidRDefault="009500D3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програми:</w:t>
      </w:r>
    </w:p>
    <w:p w14:paraId="0B3E33DE" w14:textId="77777777" w:rsidR="00B03BE8" w:rsidRPr="00B03BE8" w:rsidRDefault="00B03BE8" w:rsidP="00B03B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train_data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test_data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rnn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RNN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createInputs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'''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Повертає масив унітарних векторів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які представляють слова у введеному рядку тексту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- текст є рядком </w:t>
      </w:r>
      <w:proofErr w:type="spellStart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string</w:t>
      </w:r>
      <w:proofErr w:type="spellEnd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- Унітарний вектор має форму (</w:t>
      </w:r>
      <w:proofErr w:type="spellStart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vocab_size</w:t>
      </w:r>
      <w:proofErr w:type="spellEnd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, 1)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'''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w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text.split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v 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np.zeros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vocab_size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v[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word_to_idx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[w]] = 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inputs.append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(v)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processData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backprop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'''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Повернення втрат RNN і точності для даних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- дані подані як словник, що відображує текст як </w:t>
      </w:r>
      <w:proofErr w:type="spellStart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True</w:t>
      </w:r>
      <w:proofErr w:type="spellEnd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або </w:t>
      </w:r>
      <w:proofErr w:type="spellStart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False</w:t>
      </w:r>
      <w:proofErr w:type="spellEnd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.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- </w:t>
      </w:r>
      <w:proofErr w:type="spellStart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backprop</w:t>
      </w:r>
      <w:proofErr w:type="spellEnd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визначає, чи потрібно використовувати </w:t>
      </w:r>
      <w:proofErr w:type="spellStart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звороднє</w:t>
      </w:r>
      <w:proofErr w:type="spellEnd"/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розподілення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'''</w:t>
      </w:r>
      <w:r w:rsidRPr="00B03BE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data.items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random.shuffle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loss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num_correct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</w:p>
    <w:p w14:paraId="28525DEB" w14:textId="7D89BC06" w:rsidR="00B03BE8" w:rsidRDefault="00B03BE8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27FF3BFA" w14:textId="05AC9ACC" w:rsidR="00B03BE8" w:rsidRDefault="00B03BE8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49BB47B2" w14:textId="30BA4B5C" w:rsidR="00B03BE8" w:rsidRDefault="00B03BE8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75E9DE23" w14:textId="27FBDD20" w:rsidR="00B03BE8" w:rsidRDefault="00B03BE8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045EEA92" w14:textId="4859A3A1" w:rsidR="00B03BE8" w:rsidRDefault="00B03BE8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31E720FE" w14:textId="0AE99162" w:rsidR="00B03BE8" w:rsidRDefault="00B03BE8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3D7B1FAA" w14:textId="377A860A" w:rsidR="00B03BE8" w:rsidRDefault="00B03BE8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7274F9D5" w14:textId="0CA1562B" w:rsidR="00B03BE8" w:rsidRDefault="00B03BE8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078AEA6A" w14:textId="77777777" w:rsidR="00B03BE8" w:rsidRPr="00B03BE8" w:rsidRDefault="00B03BE8" w:rsidP="00B03B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items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createInputs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Пряме розподілення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 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rnn.forward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softmax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Обчислення втрат / точності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loss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-= np.log(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num_correct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np.argmax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==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backprop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Создание</w:t>
      </w:r>
      <w:proofErr w:type="spellEnd"/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dy</w:t>
      </w:r>
      <w:proofErr w:type="spellEnd"/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d_L_d_y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d_L_d_y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-= 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    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Зворотне розподілення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rnn.backprop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d_L_d_y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loss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num_correct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softmax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Застосування функції </w:t>
      </w:r>
      <w:proofErr w:type="spellStart"/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Softmax</w:t>
      </w:r>
      <w:proofErr w:type="spellEnd"/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для вхідного масиву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np.exp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np.exp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Створити словник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vocab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set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([w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train_data.keys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w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text.split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)]))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vocab_size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vocab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'%d 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unique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words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found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%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vocab_size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знайдено 18 унікальних слів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Призначити індекс кожному слову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word_to_idx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{w: i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w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vocab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)}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idx_to_word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{i: w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w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vocab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)}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word_to_idx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good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 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16 (це може змінитися)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idx_to_word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 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сумно (це може змінитися)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Ініціалізація нашої рекурентної нейронної мережі RNN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rnn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RNN(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vocab_size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createInputs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'i 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am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very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good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h 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rnn.forward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softmax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probs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[[0.50000095], [0.49999905]]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Цикл тренування</w:t>
      </w:r>
      <w:r w:rsidRPr="00B03BE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epoch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train_loss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train_acc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processData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train_data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epoch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% 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99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'--- 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Epoch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%d'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epoch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Train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</w:t>
      </w:r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Loss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%.3f | 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%.3f'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train_loss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train_acc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test_loss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test_acc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processData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test_data</w:t>
      </w:r>
      <w:proofErr w:type="spellEnd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03BE8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backprop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03BE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</w:t>
      </w:r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Loss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%.3f | </w:t>
      </w:r>
      <w:proofErr w:type="spellStart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Accuracy</w:t>
      </w:r>
      <w:proofErr w:type="spellEnd"/>
      <w:r w:rsidRPr="00B03BE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%.3f' 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% (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test_loss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B03BE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B03BE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test_acc</w:t>
      </w:r>
      <w:proofErr w:type="spellEnd"/>
      <w:r w:rsidRPr="00B03BE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247377C7" w14:textId="7594CE8D" w:rsidR="00B03BE8" w:rsidRDefault="00B03BE8" w:rsidP="006E2405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66830BDC" w14:textId="3DDB1EF5" w:rsidR="00607BF9" w:rsidRDefault="00607BF9" w:rsidP="00607BF9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</w:t>
      </w:r>
      <w:r>
        <w:rPr>
          <w:bCs/>
          <w:sz w:val="28"/>
          <w:szCs w:val="28"/>
          <w:lang w:val="uk-UA"/>
        </w:rPr>
        <w:t xml:space="preserve"> (</w:t>
      </w:r>
      <w:r w:rsidRPr="00607BF9">
        <w:rPr>
          <w:b/>
          <w:i/>
          <w:iCs/>
          <w:sz w:val="28"/>
          <w:szCs w:val="28"/>
          <w:lang w:val="en-US"/>
        </w:rPr>
        <w:t>RNN.py</w:t>
      </w:r>
      <w:r>
        <w:rPr>
          <w:bCs/>
          <w:sz w:val="28"/>
          <w:szCs w:val="28"/>
          <w:lang w:val="uk-UA"/>
        </w:rPr>
        <w:t>)</w:t>
      </w:r>
      <w:r>
        <w:rPr>
          <w:bCs/>
          <w:sz w:val="28"/>
          <w:szCs w:val="28"/>
          <w:lang w:val="uk-UA"/>
        </w:rPr>
        <w:t>:</w:t>
      </w:r>
    </w:p>
    <w:p w14:paraId="68C4F1F4" w14:textId="4A9FBF50" w:rsidR="00607BF9" w:rsidRPr="00607BF9" w:rsidRDefault="00607BF9" w:rsidP="00607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import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numpy.random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randn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RNN: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Класична рекурентна нейронна мережа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07BF9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607BF9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607BF9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input_size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output_size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hidden_size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64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Вага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.Whh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randn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hidden_size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hidden_size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.Wxh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randn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hidden_size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input_size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.Why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randn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output_size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hidden_size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1000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Зміщення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.bh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np.zeros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hidden_size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.by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np.zeros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output_size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forward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'''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Виконання передачі нейронної мережі за допомогою вхідних даних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Повернення результатів виведення та прихованого стану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Вивід – це масив одного унітарного </w:t>
      </w:r>
      <w:proofErr w:type="spellStart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вектора</w:t>
      </w:r>
      <w:proofErr w:type="spellEnd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з формою (</w:t>
      </w:r>
      <w:proofErr w:type="spellStart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input_size</w:t>
      </w:r>
      <w:proofErr w:type="spellEnd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, 1)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'''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h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np.zeros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.Whh.shape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.last_inputs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.last_hs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{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 h}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Виконання кожного кроку нейронної мережі RNN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h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np.tanh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.Wxh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@ x +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.Whh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@ h + </w:t>
      </w:r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.bh)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.last_hs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 + 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h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Підрахунок значення виводу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.Why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@ h + </w:t>
      </w:r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.by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backprop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d_y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learn_rate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2e-2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'''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Виконання фази зворотного розповсюдження RNN.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- </w:t>
      </w:r>
      <w:proofErr w:type="spellStart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d_y</w:t>
      </w:r>
      <w:proofErr w:type="spellEnd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(</w:t>
      </w:r>
      <w:proofErr w:type="spellStart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dy</w:t>
      </w:r>
      <w:proofErr w:type="spellEnd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) має форму (</w:t>
      </w:r>
      <w:proofErr w:type="spellStart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output_size</w:t>
      </w:r>
      <w:proofErr w:type="spellEnd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, 1).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- </w:t>
      </w:r>
      <w:proofErr w:type="spellStart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learn_rate</w:t>
      </w:r>
      <w:proofErr w:type="spellEnd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є дійсним числом </w:t>
      </w:r>
      <w:proofErr w:type="spellStart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float</w:t>
      </w:r>
      <w:proofErr w:type="spellEnd"/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.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'''</w:t>
      </w:r>
      <w:r w:rsidRPr="00607BF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= </w:t>
      </w:r>
      <w:proofErr w:type="spellStart"/>
      <w:r w:rsidRPr="00607BF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.last_inputs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Обчислення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dWhy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і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dby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d_Why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@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.last_hs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[n].T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d_by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Ініціалізація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dWhh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dWxh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, і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dbh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до нуля.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d_Whh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np.zeros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.Whh.shape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d_Wxh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np.zeros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.Wxh.shape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d_bh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np.zeros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.bh.shape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Обчислення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для останнього h.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.Why.T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@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Зворотне розповсюдження по часу.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reversed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07BF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(n)):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Среднее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значение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: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* (1 - h^2)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((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.last_hs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[t + 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** 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*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db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* (1 - h^2)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d_bh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dWhh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* (1 - h^2) * h_{t-1}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d_Whh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@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.last_hs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[t].T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dWxh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* (1 - h^2) * x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d_Wxh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@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.last_inputs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[t].T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Далее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dL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* (1 - h^2) * </w:t>
      </w:r>
      <w:proofErr w:type="spellStart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Whh</w:t>
      </w:r>
      <w:proofErr w:type="spellEnd"/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.Whh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@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temp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Відсікаємо, щоб попередити розрив градієнтів.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 </w:t>
      </w:r>
      <w:proofErr w:type="spellStart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d_Wxh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d_Whh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d_Why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d_bh</w:t>
      </w:r>
      <w:proofErr w:type="spellEnd"/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d_by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]: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np.clip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</w:t>
      </w:r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07BF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07BF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07BF9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out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=d)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Обновляємо ваги і зміщення з використанням градієнтного спуску.</w:t>
      </w:r>
      <w:r w:rsidRPr="00607BF9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.Whh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learn_rate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d_Whh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.Wxh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learn_rate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d_Wxh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.Why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learn_rate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d_Why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.bh -=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learn_rate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d_bh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607BF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.by -=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learn_rate</w:t>
      </w:r>
      <w:proofErr w:type="spellEnd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* </w:t>
      </w:r>
      <w:proofErr w:type="spellStart"/>
      <w:r w:rsidRPr="00607BF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d_by</w:t>
      </w:r>
      <w:proofErr w:type="spellEnd"/>
    </w:p>
    <w:p w14:paraId="6FC6CDF2" w14:textId="77777777" w:rsidR="00607BF9" w:rsidRDefault="00607BF9" w:rsidP="0097509A">
      <w:pPr>
        <w:pStyle w:val="ad"/>
        <w:spacing w:before="0" w:beforeAutospacing="0" w:after="0" w:afterAutospacing="0" w:line="48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3C1C5946" w14:textId="66FC1537" w:rsidR="00960880" w:rsidRDefault="00E27C07" w:rsidP="0097509A">
      <w:pPr>
        <w:pStyle w:val="ad"/>
        <w:spacing w:before="0" w:beforeAutospacing="0" w:after="0" w:afterAutospacing="0" w:line="48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476A72FB" w14:textId="0E31D3B4" w:rsidR="00E27C07" w:rsidRDefault="005F701A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5F701A">
        <w:rPr>
          <w:color w:val="000000"/>
          <w:sz w:val="28"/>
          <w:szCs w:val="28"/>
          <w:lang w:val="uk-UA"/>
        </w:rPr>
        <w:drawing>
          <wp:inline distT="0" distB="0" distL="0" distR="0" wp14:anchorId="2893555E" wp14:editId="373EBABC">
            <wp:extent cx="3029373" cy="4191585"/>
            <wp:effectExtent l="0" t="0" r="0" b="0"/>
            <wp:docPr id="211579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94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4194" w14:textId="0853F34A" w:rsidR="00161020" w:rsidRDefault="00161020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7F386C" w:rsidRPr="007F386C">
        <w:rPr>
          <w:color w:val="000000"/>
          <w:sz w:val="28"/>
          <w:szCs w:val="28"/>
          <w:lang w:val="uk-UA"/>
        </w:rPr>
        <w:t>2.</w:t>
      </w:r>
      <w:r w:rsidR="007F386C" w:rsidRPr="003D2B1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>.1 – Результат виконання</w:t>
      </w:r>
      <w:r w:rsidR="00C866F1">
        <w:rPr>
          <w:color w:val="000000"/>
          <w:sz w:val="28"/>
          <w:szCs w:val="28"/>
          <w:lang w:val="uk-UA"/>
        </w:rPr>
        <w:t xml:space="preserve"> завдання</w:t>
      </w:r>
      <w:r>
        <w:rPr>
          <w:color w:val="000000"/>
          <w:sz w:val="28"/>
          <w:szCs w:val="28"/>
          <w:lang w:val="uk-UA"/>
        </w:rPr>
        <w:t>.</w:t>
      </w:r>
    </w:p>
    <w:p w14:paraId="17A915C8" w14:textId="7C8E91FD" w:rsidR="00B03BE8" w:rsidRDefault="00B03BE8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048392FF" w14:textId="2DDD84C4" w:rsidR="005F701A" w:rsidRDefault="005F701A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5F701A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63B0C00" wp14:editId="424829B3">
            <wp:extent cx="2934109" cy="3191320"/>
            <wp:effectExtent l="0" t="0" r="0" b="9525"/>
            <wp:docPr id="900445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45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EE5C" w14:textId="38D7BD7E" w:rsidR="00B03BE8" w:rsidRDefault="00B03BE8" w:rsidP="00B03BE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3D2B1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>.</w:t>
      </w:r>
      <w:r w:rsidRPr="00D45F9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завдання.</w:t>
      </w:r>
    </w:p>
    <w:p w14:paraId="478D58EC" w14:textId="77777777" w:rsidR="00607BF9" w:rsidRDefault="00607BF9" w:rsidP="00B03BE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08818D35" w14:textId="05D177A1" w:rsidR="00D45F98" w:rsidRPr="00D45F98" w:rsidRDefault="00D45F98" w:rsidP="00D45F98">
      <w:pPr>
        <w:pStyle w:val="ad"/>
        <w:spacing w:before="0" w:beforeAutospacing="0" w:after="0" w:afterAutospacing="0" w:line="360" w:lineRule="auto"/>
        <w:rPr>
          <w:b/>
          <w:i/>
          <w:iCs/>
          <w:sz w:val="28"/>
          <w:szCs w:val="28"/>
          <w:lang w:val="uk-UA"/>
        </w:rPr>
      </w:pPr>
      <w:r w:rsidRPr="009850F5">
        <w:rPr>
          <w:b/>
          <w:i/>
          <w:iCs/>
          <w:sz w:val="28"/>
          <w:szCs w:val="28"/>
          <w:lang w:val="uk-UA"/>
        </w:rPr>
        <w:t>Висновок:</w:t>
      </w:r>
    </w:p>
    <w:p w14:paraId="3D6A7689" w14:textId="149940E3" w:rsidR="001534E1" w:rsidRDefault="00D45F98" w:rsidP="00D45F98">
      <w:pPr>
        <w:pStyle w:val="ad"/>
        <w:spacing w:before="0" w:beforeAutospacing="0" w:after="0" w:afterAutospacing="0" w:line="276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В р</w:t>
      </w:r>
      <w:r w:rsidRPr="00D45F98">
        <w:rPr>
          <w:i/>
          <w:iCs/>
          <w:color w:val="000000"/>
          <w:sz w:val="28"/>
          <w:szCs w:val="28"/>
          <w:lang w:val="uk-UA"/>
        </w:rPr>
        <w:t>езультат</w:t>
      </w:r>
      <w:r>
        <w:rPr>
          <w:i/>
          <w:iCs/>
          <w:color w:val="000000"/>
          <w:sz w:val="28"/>
          <w:szCs w:val="28"/>
          <w:lang w:val="uk-UA"/>
        </w:rPr>
        <w:t>і, можна побачити</w:t>
      </w:r>
      <w:r w:rsidRPr="00D45F98">
        <w:rPr>
          <w:i/>
          <w:iCs/>
          <w:color w:val="000000"/>
          <w:sz w:val="28"/>
          <w:szCs w:val="28"/>
          <w:lang w:val="uk-UA"/>
        </w:rPr>
        <w:t>, що мережа навчається добре, досягаючи 100% точності на тестовому наборі даних після кількох сотень епох навчання.</w:t>
      </w:r>
    </w:p>
    <w:p w14:paraId="565AEE33" w14:textId="77777777" w:rsidR="00607BF9" w:rsidRPr="001534E1" w:rsidRDefault="00607BF9" w:rsidP="00D45F98">
      <w:pPr>
        <w:pStyle w:val="ad"/>
        <w:spacing w:before="0" w:beforeAutospacing="0" w:after="0" w:afterAutospacing="0" w:line="276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</w:p>
    <w:p w14:paraId="3AFCAEBA" w14:textId="1924E731" w:rsidR="00D149BC" w:rsidRPr="006F1BD8" w:rsidRDefault="007F386C" w:rsidP="006F1BD8">
      <w:pPr>
        <w:jc w:val="both"/>
        <w:rPr>
          <w:rFonts w:ascii="Times New Roman" w:hAnsi="Times New Roman"/>
          <w:sz w:val="28"/>
          <w:szCs w:val="28"/>
        </w:rPr>
      </w:pPr>
      <w:r w:rsidRPr="006F1BD8">
        <w:rPr>
          <w:rFonts w:ascii="Times New Roman" w:hAnsi="Times New Roman"/>
          <w:b/>
          <w:bCs/>
          <w:color w:val="000000"/>
          <w:sz w:val="28"/>
          <w:szCs w:val="28"/>
        </w:rPr>
        <w:t>Завдання 2.2</w:t>
      </w:r>
      <w:r w:rsidRPr="006F1BD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6F1BD8" w:rsidRPr="006F1BD8">
        <w:rPr>
          <w:rFonts w:ascii="Times New Roman" w:hAnsi="Times New Roman"/>
          <w:sz w:val="28"/>
          <w:szCs w:val="28"/>
        </w:rPr>
        <w:t xml:space="preserve">Дослідження рекурентної нейронної мережі </w:t>
      </w:r>
      <w:proofErr w:type="spellStart"/>
      <w:r w:rsidR="006F1BD8" w:rsidRPr="006F1BD8">
        <w:rPr>
          <w:rFonts w:ascii="Times New Roman" w:hAnsi="Times New Roman"/>
          <w:sz w:val="28"/>
          <w:szCs w:val="28"/>
        </w:rPr>
        <w:t>Елмана</w:t>
      </w:r>
      <w:proofErr w:type="spellEnd"/>
      <w:r w:rsidR="006F1BD8" w:rsidRPr="006F1BD8">
        <w:rPr>
          <w:rFonts w:ascii="Times New Roman" w:hAnsi="Times New Roman"/>
          <w:sz w:val="28"/>
          <w:szCs w:val="28"/>
        </w:rPr>
        <w:t xml:space="preserve"> </w:t>
      </w:r>
      <w:r w:rsidR="006F1BD8" w:rsidRPr="006F1BD8">
        <w:rPr>
          <w:rFonts w:ascii="Times New Roman" w:hAnsi="Times New Roman"/>
          <w:sz w:val="28"/>
          <w:szCs w:val="28"/>
        </w:rPr>
        <w:t>(</w:t>
      </w:r>
      <w:proofErr w:type="spellStart"/>
      <w:r w:rsidR="006F1BD8" w:rsidRPr="006F1BD8">
        <w:rPr>
          <w:rFonts w:ascii="Times New Roman" w:hAnsi="Times New Roman"/>
          <w:sz w:val="28"/>
          <w:szCs w:val="28"/>
        </w:rPr>
        <w:t>Elman</w:t>
      </w:r>
      <w:proofErr w:type="spellEnd"/>
      <w:r w:rsidR="006F1BD8" w:rsidRPr="006F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1BD8" w:rsidRPr="006F1BD8">
        <w:rPr>
          <w:rFonts w:ascii="Times New Roman" w:hAnsi="Times New Roman"/>
          <w:sz w:val="28"/>
          <w:szCs w:val="28"/>
        </w:rPr>
        <w:t>Recurrent</w:t>
      </w:r>
      <w:proofErr w:type="spellEnd"/>
      <w:r w:rsidR="006F1BD8" w:rsidRPr="006F1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1BD8" w:rsidRPr="006F1BD8">
        <w:rPr>
          <w:rFonts w:ascii="Times New Roman" w:hAnsi="Times New Roman"/>
          <w:sz w:val="28"/>
          <w:szCs w:val="28"/>
        </w:rPr>
        <w:t>network</w:t>
      </w:r>
      <w:proofErr w:type="spellEnd"/>
      <w:r w:rsidR="006F1BD8" w:rsidRPr="006F1BD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6F1BD8" w:rsidRPr="006F1BD8">
        <w:rPr>
          <w:rFonts w:ascii="Times New Roman" w:hAnsi="Times New Roman"/>
          <w:sz w:val="28"/>
          <w:szCs w:val="28"/>
        </w:rPr>
        <w:t>newelm</w:t>
      </w:r>
      <w:proofErr w:type="spellEnd"/>
      <w:r w:rsidR="006F1BD8" w:rsidRPr="006F1BD8">
        <w:rPr>
          <w:rFonts w:ascii="Times New Roman" w:hAnsi="Times New Roman"/>
          <w:sz w:val="28"/>
          <w:szCs w:val="28"/>
        </w:rPr>
        <w:t>))</w:t>
      </w:r>
      <w:r w:rsidR="00EF0C7D" w:rsidRPr="00EF0C7D">
        <w:rPr>
          <w:sz w:val="28"/>
          <w:szCs w:val="28"/>
        </w:rPr>
        <w:t>.</w:t>
      </w:r>
    </w:p>
    <w:p w14:paraId="08C92B11" w14:textId="0AC7F136" w:rsidR="00DB4BB9" w:rsidRPr="006F1BD8" w:rsidRDefault="007F386C" w:rsidP="005C096D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</w:t>
      </w:r>
      <w:r w:rsidR="004D7268" w:rsidRPr="006F1BD8">
        <w:rPr>
          <w:bCs/>
          <w:sz w:val="28"/>
          <w:szCs w:val="28"/>
          <w:lang w:val="uk-UA"/>
        </w:rPr>
        <w:t>:</w:t>
      </w:r>
    </w:p>
    <w:p w14:paraId="0A70042A" w14:textId="77777777" w:rsidR="004E648E" w:rsidRPr="004E648E" w:rsidRDefault="004E648E" w:rsidP="004E64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neurolab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pylab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Створення моделей сигналу для навчання</w:t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i1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np.sin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np.arange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i2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np.sin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np.arange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*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t1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np.ones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t2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np.ones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*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([i1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i2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i1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i2]).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reshape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20 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([t1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t2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t1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t2]).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reshape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20 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*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Створення мережі з 2 прошарками</w:t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nl.net.newelm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([[-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nl.trans.TanSig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nl.trans.PureLin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()])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Ініціалізуйте</w:t>
      </w:r>
      <w:proofErr w:type="spellEnd"/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початкові функції </w:t>
      </w:r>
      <w:proofErr w:type="spellStart"/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вагів</w:t>
      </w:r>
      <w:proofErr w:type="spellEnd"/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net.layers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initf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nl.init.InitRand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([-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wb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net.layers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initf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nl.init.InitRand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([-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0.1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wb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net.init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Тренування мережі</w:t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net.train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648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epochs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648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show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100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E648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goal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0.01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># Запустіть мережу</w:t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net.sim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графіків</w:t>
      </w:r>
      <w:r w:rsidRPr="004E648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pl.subplot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211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pl.plot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error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pl.xlabel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Epoch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pl.ylabel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Train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error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(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default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MSE)'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pl.subplot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212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pl.plot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target.reshape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pl.plot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output.reshape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E648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80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pl.legend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train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target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648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net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output</w:t>
      </w:r>
      <w:proofErr w:type="spellEnd"/>
      <w:r w:rsidRPr="004E648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pl.show</w:t>
      </w:r>
      <w:proofErr w:type="spellEnd"/>
      <w:r w:rsidRPr="004E648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4D69A80C" w14:textId="77777777" w:rsidR="00D149BC" w:rsidRDefault="00D149BC" w:rsidP="0002365D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14C04693" w14:textId="191172B1" w:rsidR="0002365D" w:rsidRPr="007F386C" w:rsidRDefault="00E27C07" w:rsidP="0002365D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1F399AC2" w14:textId="5CE057E3" w:rsidR="009500D3" w:rsidRDefault="004E648E" w:rsidP="00DB4BB9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 w:rsidRPr="004E648E">
        <w:rPr>
          <w:bCs/>
          <w:sz w:val="28"/>
          <w:szCs w:val="28"/>
          <w:lang w:val="uk-UA"/>
        </w:rPr>
        <w:drawing>
          <wp:inline distT="0" distB="0" distL="0" distR="0" wp14:anchorId="25988E96" wp14:editId="3FB5AA47">
            <wp:extent cx="4445000" cy="3333750"/>
            <wp:effectExtent l="19050" t="19050" r="12700" b="19050"/>
            <wp:docPr id="165596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62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5B647" w14:textId="2D651C17" w:rsidR="007F386C" w:rsidRDefault="007F386C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6F1BD8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>.1 – Результат виконання</w:t>
      </w:r>
      <w:r w:rsidR="00C67104">
        <w:rPr>
          <w:color w:val="000000"/>
          <w:sz w:val="28"/>
          <w:szCs w:val="28"/>
          <w:lang w:val="uk-UA"/>
        </w:rPr>
        <w:t xml:space="preserve"> завдання</w:t>
      </w:r>
      <w:r w:rsidR="004E648E" w:rsidRPr="004E648E">
        <w:rPr>
          <w:color w:val="000000"/>
          <w:sz w:val="28"/>
          <w:szCs w:val="28"/>
        </w:rPr>
        <w:t xml:space="preserve"> (</w:t>
      </w:r>
      <w:r w:rsidR="004E648E">
        <w:rPr>
          <w:color w:val="000000"/>
          <w:sz w:val="28"/>
          <w:szCs w:val="28"/>
          <w:lang w:val="uk-UA"/>
        </w:rPr>
        <w:t>графік 1</w:t>
      </w:r>
      <w:r w:rsidR="004E648E" w:rsidRPr="004E648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>.</w:t>
      </w:r>
    </w:p>
    <w:p w14:paraId="757B1F06" w14:textId="0F620CEA" w:rsidR="0002365D" w:rsidRDefault="0002365D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3F96177E" w14:textId="3288ECE8" w:rsidR="0002365D" w:rsidRDefault="004E648E" w:rsidP="007F386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4E648E">
        <w:rPr>
          <w:color w:val="000000"/>
          <w:sz w:val="28"/>
          <w:szCs w:val="28"/>
          <w:lang w:val="uk-UA"/>
        </w:rPr>
        <w:drawing>
          <wp:inline distT="0" distB="0" distL="0" distR="0" wp14:anchorId="49F54849" wp14:editId="61E307B6">
            <wp:extent cx="3572374" cy="1286054"/>
            <wp:effectExtent l="0" t="0" r="9525" b="0"/>
            <wp:docPr id="750852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52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A8D7" w14:textId="4A4C4AEE" w:rsidR="002D1C48" w:rsidRDefault="0002365D" w:rsidP="00315AB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6F1BD8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>.</w:t>
      </w:r>
      <w:r w:rsidR="008157D3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– Результат виконання завдання.</w:t>
      </w:r>
    </w:p>
    <w:p w14:paraId="6BE36DA4" w14:textId="77777777" w:rsidR="009C4578" w:rsidRDefault="009C4578" w:rsidP="00315ABC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218C110C" w14:textId="55A15A74" w:rsidR="00A04CBF" w:rsidRDefault="0031095E" w:rsidP="0051306D">
      <w:pPr>
        <w:pStyle w:val="ad"/>
        <w:spacing w:before="0" w:beforeAutospacing="0" w:after="0" w:afterAutospacing="0" w:line="360" w:lineRule="auto"/>
        <w:rPr>
          <w:b/>
          <w:i/>
          <w:iCs/>
          <w:sz w:val="28"/>
          <w:szCs w:val="28"/>
          <w:lang w:val="uk-UA"/>
        </w:rPr>
      </w:pPr>
      <w:r w:rsidRPr="009850F5">
        <w:rPr>
          <w:b/>
          <w:i/>
          <w:iCs/>
          <w:sz w:val="28"/>
          <w:szCs w:val="28"/>
          <w:lang w:val="uk-UA"/>
        </w:rPr>
        <w:t>Висновок:</w:t>
      </w:r>
    </w:p>
    <w:p w14:paraId="43F8CC35" w14:textId="01C96389" w:rsidR="00A849DD" w:rsidRPr="00A849DD" w:rsidRDefault="00A849DD" w:rsidP="00A849DD">
      <w:pPr>
        <w:pStyle w:val="ad"/>
        <w:spacing w:after="0" w:line="360" w:lineRule="auto"/>
        <w:ind w:firstLine="708"/>
        <w:jc w:val="both"/>
        <w:rPr>
          <w:bCs/>
          <w:i/>
          <w:iCs/>
          <w:sz w:val="28"/>
          <w:szCs w:val="28"/>
          <w:lang w:val="uk-UA"/>
        </w:rPr>
      </w:pPr>
      <w:r w:rsidRPr="00A849DD">
        <w:rPr>
          <w:bCs/>
          <w:i/>
          <w:iCs/>
          <w:sz w:val="28"/>
          <w:szCs w:val="28"/>
          <w:lang w:val="uk-UA"/>
        </w:rPr>
        <w:lastRenderedPageBreak/>
        <w:t>Під час тренування виводиться значення помилки на кожні 100 епох. Помилка зменшується протягом епох, і тренування завершується, коли досягнуто цільового значення помилки (</w:t>
      </w:r>
      <w:proofErr w:type="spellStart"/>
      <w:r w:rsidRPr="00A849DD">
        <w:rPr>
          <w:bCs/>
          <w:i/>
          <w:iCs/>
          <w:sz w:val="28"/>
          <w:szCs w:val="28"/>
          <w:lang w:val="uk-UA"/>
        </w:rPr>
        <w:t>goal</w:t>
      </w:r>
      <w:proofErr w:type="spellEnd"/>
      <w:r w:rsidRPr="00A849DD">
        <w:rPr>
          <w:bCs/>
          <w:i/>
          <w:iCs/>
          <w:sz w:val="28"/>
          <w:szCs w:val="28"/>
          <w:lang w:val="uk-UA"/>
        </w:rPr>
        <w:t>=0.01) або коли досягнуто максимальну кількість епох (</w:t>
      </w:r>
      <w:proofErr w:type="spellStart"/>
      <w:r w:rsidRPr="00A849DD">
        <w:rPr>
          <w:bCs/>
          <w:i/>
          <w:iCs/>
          <w:sz w:val="28"/>
          <w:szCs w:val="28"/>
          <w:lang w:val="uk-UA"/>
        </w:rPr>
        <w:t>epochs</w:t>
      </w:r>
      <w:proofErr w:type="spellEnd"/>
      <w:r w:rsidRPr="00A849DD">
        <w:rPr>
          <w:bCs/>
          <w:i/>
          <w:iCs/>
          <w:sz w:val="28"/>
          <w:szCs w:val="28"/>
          <w:lang w:val="uk-UA"/>
        </w:rPr>
        <w:t>=500).</w:t>
      </w:r>
    </w:p>
    <w:p w14:paraId="48F3928C" w14:textId="6921B017" w:rsidR="00A849DD" w:rsidRPr="00A849DD" w:rsidRDefault="00A849DD" w:rsidP="00A849DD">
      <w:pPr>
        <w:pStyle w:val="ad"/>
        <w:spacing w:after="0" w:line="360" w:lineRule="auto"/>
        <w:ind w:firstLine="708"/>
        <w:jc w:val="both"/>
        <w:rPr>
          <w:bCs/>
          <w:i/>
          <w:iCs/>
          <w:sz w:val="28"/>
          <w:szCs w:val="28"/>
          <w:lang w:val="uk-UA"/>
        </w:rPr>
      </w:pPr>
      <w:r w:rsidRPr="00A849DD">
        <w:rPr>
          <w:bCs/>
          <w:i/>
          <w:iCs/>
          <w:sz w:val="28"/>
          <w:szCs w:val="28"/>
          <w:lang w:val="uk-UA"/>
        </w:rPr>
        <w:t xml:space="preserve">На </w:t>
      </w:r>
      <w:proofErr w:type="spellStart"/>
      <w:r w:rsidR="00187E46">
        <w:rPr>
          <w:bCs/>
          <w:i/>
          <w:iCs/>
          <w:sz w:val="28"/>
          <w:szCs w:val="28"/>
          <w:lang w:val="uk-UA"/>
        </w:rPr>
        <w:t>під</w:t>
      </w:r>
      <w:r w:rsidRPr="00A849DD">
        <w:rPr>
          <w:bCs/>
          <w:i/>
          <w:iCs/>
          <w:sz w:val="28"/>
          <w:szCs w:val="28"/>
          <w:lang w:val="uk-UA"/>
        </w:rPr>
        <w:t>графіках</w:t>
      </w:r>
      <w:proofErr w:type="spellEnd"/>
      <w:r w:rsidRPr="00A849DD">
        <w:rPr>
          <w:bCs/>
          <w:i/>
          <w:iCs/>
          <w:sz w:val="28"/>
          <w:szCs w:val="28"/>
          <w:lang w:val="uk-UA"/>
        </w:rPr>
        <w:t xml:space="preserve"> видно, що помилка тренування спадає з кожною епохою, що свідчить про успішність навчання. У другому </w:t>
      </w:r>
      <w:proofErr w:type="spellStart"/>
      <w:r w:rsidR="00CA4B03">
        <w:rPr>
          <w:bCs/>
          <w:i/>
          <w:iCs/>
          <w:sz w:val="28"/>
          <w:szCs w:val="28"/>
          <w:lang w:val="uk-UA"/>
        </w:rPr>
        <w:t>під</w:t>
      </w:r>
      <w:r w:rsidRPr="00A849DD">
        <w:rPr>
          <w:bCs/>
          <w:i/>
          <w:iCs/>
          <w:sz w:val="28"/>
          <w:szCs w:val="28"/>
          <w:lang w:val="uk-UA"/>
        </w:rPr>
        <w:t>графіку</w:t>
      </w:r>
      <w:proofErr w:type="spellEnd"/>
      <w:r w:rsidRPr="00A849DD">
        <w:rPr>
          <w:bCs/>
          <w:i/>
          <w:iCs/>
          <w:sz w:val="28"/>
          <w:szCs w:val="28"/>
          <w:lang w:val="uk-UA"/>
        </w:rPr>
        <w:t xml:space="preserve"> порівнюються цільові дані та виходи мережі, показуючи, що модель непогано відтворює цільові </w:t>
      </w:r>
      <w:proofErr w:type="spellStart"/>
      <w:r w:rsidRPr="00A849DD">
        <w:rPr>
          <w:bCs/>
          <w:i/>
          <w:iCs/>
          <w:sz w:val="28"/>
          <w:szCs w:val="28"/>
          <w:lang w:val="uk-UA"/>
        </w:rPr>
        <w:t>патерни</w:t>
      </w:r>
      <w:proofErr w:type="spellEnd"/>
      <w:r w:rsidRPr="00A849DD">
        <w:rPr>
          <w:bCs/>
          <w:i/>
          <w:iCs/>
          <w:sz w:val="28"/>
          <w:szCs w:val="28"/>
          <w:lang w:val="uk-UA"/>
        </w:rPr>
        <w:t>.</w:t>
      </w:r>
    </w:p>
    <w:p w14:paraId="2A17F626" w14:textId="54E7462B" w:rsidR="00A849DD" w:rsidRDefault="00A849DD" w:rsidP="00A849DD">
      <w:pPr>
        <w:pStyle w:val="ad"/>
        <w:spacing w:before="0" w:beforeAutospacing="0" w:after="0" w:afterAutospacing="0" w:line="360" w:lineRule="auto"/>
        <w:ind w:firstLine="708"/>
        <w:jc w:val="both"/>
        <w:rPr>
          <w:bCs/>
          <w:i/>
          <w:iCs/>
          <w:sz w:val="28"/>
          <w:szCs w:val="28"/>
          <w:lang w:val="uk-UA"/>
        </w:rPr>
      </w:pPr>
      <w:r w:rsidRPr="00A849DD">
        <w:rPr>
          <w:bCs/>
          <w:i/>
          <w:iCs/>
          <w:sz w:val="28"/>
          <w:szCs w:val="28"/>
          <w:lang w:val="uk-UA"/>
        </w:rPr>
        <w:t>У висновку можна сказати, що штучна нейронна мережа була успішною в навчанні на вхідних сигналах та відтворенні цільових вихідних сигналів, хоча для більш точної оцінки ефективності можна розглянути додаткові метрики та аналіз результатів.</w:t>
      </w:r>
    </w:p>
    <w:p w14:paraId="477BB3FD" w14:textId="77777777" w:rsidR="00A849DD" w:rsidRPr="00A849DD" w:rsidRDefault="00A849DD" w:rsidP="00A849DD">
      <w:pPr>
        <w:pStyle w:val="ad"/>
        <w:spacing w:before="0" w:beforeAutospacing="0" w:after="0" w:afterAutospacing="0" w:line="360" w:lineRule="auto"/>
        <w:ind w:firstLine="708"/>
        <w:jc w:val="both"/>
        <w:rPr>
          <w:bCs/>
          <w:i/>
          <w:iCs/>
          <w:sz w:val="28"/>
          <w:szCs w:val="28"/>
          <w:lang w:val="uk-UA"/>
        </w:rPr>
      </w:pPr>
    </w:p>
    <w:p w14:paraId="5F9F58BC" w14:textId="6EF88B3B" w:rsidR="004909F1" w:rsidRDefault="00CA6BE1" w:rsidP="004909F1">
      <w:pPr>
        <w:widowControl w:val="0"/>
        <w:jc w:val="both"/>
        <w:rPr>
          <w:sz w:val="28"/>
          <w:szCs w:val="28"/>
        </w:rPr>
      </w:pPr>
      <w:r w:rsidRPr="007F386C">
        <w:rPr>
          <w:rFonts w:ascii="Times New Roman" w:hAnsi="Times New Roman"/>
          <w:b/>
          <w:bCs/>
          <w:color w:val="000000"/>
          <w:sz w:val="28"/>
          <w:szCs w:val="28"/>
        </w:rPr>
        <w:t>Завдання 2.3</w:t>
      </w:r>
      <w:r w:rsidRPr="007F386C">
        <w:rPr>
          <w:rFonts w:ascii="Times New Roman" w:hAnsi="Times New Roman"/>
          <w:color w:val="000000"/>
          <w:sz w:val="28"/>
          <w:szCs w:val="28"/>
        </w:rPr>
        <w:t>.</w:t>
      </w:r>
      <w:r w:rsidR="007F386C" w:rsidRPr="007F386C">
        <w:rPr>
          <w:sz w:val="28"/>
          <w:szCs w:val="28"/>
        </w:rPr>
        <w:t xml:space="preserve"> </w:t>
      </w:r>
      <w:r w:rsidR="00360B20" w:rsidRPr="00360B20">
        <w:rPr>
          <w:rFonts w:ascii="Times New Roman" w:hAnsi="Times New Roman"/>
          <w:sz w:val="28"/>
          <w:szCs w:val="28"/>
        </w:rPr>
        <w:t xml:space="preserve">Дослідження нейронної мережі </w:t>
      </w:r>
      <w:proofErr w:type="spellStart"/>
      <w:r w:rsidR="00360B20" w:rsidRPr="00360B20">
        <w:rPr>
          <w:rFonts w:ascii="Times New Roman" w:hAnsi="Times New Roman"/>
          <w:sz w:val="28"/>
          <w:szCs w:val="28"/>
        </w:rPr>
        <w:t>Хемінга</w:t>
      </w:r>
      <w:proofErr w:type="spellEnd"/>
      <w:r w:rsidR="00360B20" w:rsidRPr="00360B2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360B20" w:rsidRPr="00360B20">
        <w:rPr>
          <w:rFonts w:ascii="Times New Roman" w:hAnsi="Times New Roman"/>
          <w:sz w:val="28"/>
          <w:szCs w:val="28"/>
        </w:rPr>
        <w:t>Hemming</w:t>
      </w:r>
      <w:proofErr w:type="spellEnd"/>
      <w:r w:rsidR="00360B20" w:rsidRPr="00360B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0B20" w:rsidRPr="00360B20">
        <w:rPr>
          <w:rFonts w:ascii="Times New Roman" w:hAnsi="Times New Roman"/>
          <w:sz w:val="28"/>
          <w:szCs w:val="28"/>
        </w:rPr>
        <w:t>Recurrent</w:t>
      </w:r>
      <w:proofErr w:type="spellEnd"/>
      <w:r w:rsidR="00360B20" w:rsidRPr="00360B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0B20" w:rsidRPr="00360B20">
        <w:rPr>
          <w:rFonts w:ascii="Times New Roman" w:hAnsi="Times New Roman"/>
          <w:sz w:val="28"/>
          <w:szCs w:val="28"/>
        </w:rPr>
        <w:t>network</w:t>
      </w:r>
      <w:proofErr w:type="spellEnd"/>
      <w:r w:rsidR="00360B20" w:rsidRPr="00360B20">
        <w:rPr>
          <w:rFonts w:ascii="Times New Roman" w:hAnsi="Times New Roman"/>
          <w:sz w:val="28"/>
          <w:szCs w:val="28"/>
        </w:rPr>
        <w:t>)</w:t>
      </w:r>
      <w:r w:rsidR="004909F1">
        <w:rPr>
          <w:rFonts w:ascii="Times New Roman" w:hAnsi="Times New Roman"/>
          <w:sz w:val="28"/>
          <w:szCs w:val="28"/>
        </w:rPr>
        <w:t>.</w:t>
      </w:r>
    </w:p>
    <w:p w14:paraId="11C77859" w14:textId="6EA589AB" w:rsidR="00AD630D" w:rsidRDefault="00351DC0" w:rsidP="008C5F3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16A0CD43" w14:textId="77777777" w:rsidR="00F13F65" w:rsidRPr="00F13F65" w:rsidRDefault="00F13F65" w:rsidP="00F13F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neurolab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3F6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Створення та тренування </w:t>
      </w:r>
      <w:proofErr w:type="spellStart"/>
      <w:r w:rsidRPr="00F13F6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нейромережі</w:t>
      </w:r>
      <w:proofErr w:type="spellEnd"/>
      <w:r w:rsidRPr="00F13F65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nl.net.newhem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net.sim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train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samples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(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must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[0, 1, 2, 3, 4])"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np.argmax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F13F65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13F6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axis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net.sim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]])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Outputs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recurent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cycle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np.array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net.layers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F13F65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outs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net.sim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Outputs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sample</w:t>
      </w:r>
      <w:proofErr w:type="spellEnd"/>
      <w:r w:rsidRPr="00F13F65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F13F6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F13F6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2388AD44" w14:textId="4D6BD827" w:rsidR="00351EE6" w:rsidRDefault="00351EE6" w:rsidP="00AD630D">
      <w:pPr>
        <w:pStyle w:val="ad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</w:p>
    <w:p w14:paraId="39C36755" w14:textId="1A7DBE2E" w:rsidR="00D52B91" w:rsidRDefault="00D52B91" w:rsidP="00351EE6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1ECCA653" w14:textId="5D1C3B07" w:rsidR="00351EE6" w:rsidRDefault="00F13F65" w:rsidP="000347C9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F13F65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F1169B1" wp14:editId="7A105F39">
            <wp:extent cx="4515480" cy="2381582"/>
            <wp:effectExtent l="0" t="0" r="0" b="0"/>
            <wp:docPr id="1808194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94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B049" w14:textId="36EA06C1" w:rsidR="00351EE6" w:rsidRDefault="00351EE6" w:rsidP="009350BF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7F386C">
        <w:rPr>
          <w:color w:val="000000"/>
          <w:sz w:val="28"/>
          <w:szCs w:val="28"/>
          <w:lang w:val="uk-UA"/>
        </w:rPr>
        <w:t>2.</w:t>
      </w:r>
      <w:r w:rsidRPr="00351EE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</w:t>
      </w:r>
      <w:r w:rsidRPr="00351EE6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F51369">
        <w:rPr>
          <w:color w:val="000000"/>
          <w:sz w:val="28"/>
          <w:szCs w:val="28"/>
          <w:lang w:val="uk-UA"/>
        </w:rPr>
        <w:t xml:space="preserve"> завдання</w:t>
      </w:r>
      <w:r>
        <w:rPr>
          <w:color w:val="000000"/>
          <w:sz w:val="28"/>
          <w:szCs w:val="28"/>
          <w:lang w:val="uk-UA"/>
        </w:rPr>
        <w:t>.</w:t>
      </w:r>
    </w:p>
    <w:p w14:paraId="3DFF6D8C" w14:textId="77777777" w:rsidR="003E297B" w:rsidRPr="003E297B" w:rsidRDefault="003E297B" w:rsidP="003E297B">
      <w:pPr>
        <w:pStyle w:val="ad"/>
        <w:spacing w:before="0" w:beforeAutospacing="0" w:after="0" w:afterAutospacing="0" w:line="276" w:lineRule="auto"/>
        <w:jc w:val="both"/>
        <w:rPr>
          <w:i/>
          <w:iCs/>
          <w:color w:val="000000"/>
          <w:sz w:val="28"/>
          <w:szCs w:val="28"/>
          <w:lang w:val="uk-UA"/>
        </w:rPr>
      </w:pPr>
    </w:p>
    <w:p w14:paraId="24427211" w14:textId="57BA818E" w:rsidR="004A4BB8" w:rsidRPr="00781512" w:rsidRDefault="008C3049" w:rsidP="00781512">
      <w:pPr>
        <w:jc w:val="both"/>
        <w:rPr>
          <w:rFonts w:ascii="Times New Roman" w:hAnsi="Times New Roman"/>
          <w:sz w:val="28"/>
          <w:szCs w:val="28"/>
        </w:rPr>
      </w:pPr>
      <w:r w:rsidRPr="00781512">
        <w:rPr>
          <w:rFonts w:ascii="Times New Roman" w:hAnsi="Times New Roman"/>
          <w:b/>
          <w:bCs/>
          <w:color w:val="000000"/>
          <w:sz w:val="28"/>
          <w:szCs w:val="28"/>
        </w:rPr>
        <w:t>Завдання 2.</w:t>
      </w:r>
      <w:r w:rsidR="00BC732E" w:rsidRPr="00781512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Pr="0078151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781512" w:rsidRPr="00781512">
        <w:rPr>
          <w:rFonts w:ascii="Times New Roman" w:hAnsi="Times New Roman"/>
          <w:sz w:val="28"/>
          <w:szCs w:val="28"/>
        </w:rPr>
        <w:t xml:space="preserve">Дослідження рекурентної нейронної мережі </w:t>
      </w:r>
      <w:proofErr w:type="spellStart"/>
      <w:r w:rsidR="00781512" w:rsidRPr="00781512">
        <w:rPr>
          <w:rFonts w:ascii="Times New Roman" w:hAnsi="Times New Roman"/>
          <w:sz w:val="28"/>
          <w:szCs w:val="28"/>
        </w:rPr>
        <w:t>Хопфілда</w:t>
      </w:r>
      <w:proofErr w:type="spellEnd"/>
      <w:r w:rsidR="007815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1512" w:rsidRPr="00781512">
        <w:rPr>
          <w:rFonts w:ascii="Times New Roman" w:hAnsi="Times New Roman"/>
          <w:sz w:val="28"/>
          <w:szCs w:val="28"/>
        </w:rPr>
        <w:t>Hopfield</w:t>
      </w:r>
      <w:proofErr w:type="spellEnd"/>
      <w:r w:rsidR="00781512" w:rsidRPr="007815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1512" w:rsidRPr="00781512">
        <w:rPr>
          <w:rFonts w:ascii="Times New Roman" w:hAnsi="Times New Roman"/>
          <w:sz w:val="28"/>
          <w:szCs w:val="28"/>
        </w:rPr>
        <w:t>Recurrent</w:t>
      </w:r>
      <w:proofErr w:type="spellEnd"/>
      <w:r w:rsidR="00781512" w:rsidRPr="007815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1512" w:rsidRPr="00781512">
        <w:rPr>
          <w:rFonts w:ascii="Times New Roman" w:hAnsi="Times New Roman"/>
          <w:sz w:val="28"/>
          <w:szCs w:val="28"/>
        </w:rPr>
        <w:t>network</w:t>
      </w:r>
      <w:proofErr w:type="spellEnd"/>
      <w:r w:rsidR="00781512" w:rsidRPr="0078151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81512" w:rsidRPr="00781512">
        <w:rPr>
          <w:rFonts w:ascii="Times New Roman" w:hAnsi="Times New Roman"/>
          <w:sz w:val="28"/>
          <w:szCs w:val="28"/>
        </w:rPr>
        <w:t>newhop</w:t>
      </w:r>
      <w:proofErr w:type="spellEnd"/>
      <w:r w:rsidR="00781512" w:rsidRPr="00781512">
        <w:rPr>
          <w:rFonts w:ascii="Times New Roman" w:hAnsi="Times New Roman"/>
          <w:sz w:val="28"/>
          <w:szCs w:val="28"/>
        </w:rPr>
        <w:t>)</w:t>
      </w:r>
      <w:r w:rsidR="000347C9">
        <w:rPr>
          <w:sz w:val="28"/>
          <w:szCs w:val="28"/>
        </w:rPr>
        <w:t>.</w:t>
      </w:r>
    </w:p>
    <w:p w14:paraId="3357A38B" w14:textId="65E884FB" w:rsidR="008C3049" w:rsidRDefault="008C3049" w:rsidP="000347C9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1E0AB6FE" w14:textId="77777777" w:rsidR="00097E4C" w:rsidRPr="00097E4C" w:rsidRDefault="00097E4C" w:rsidP="00097E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neurolab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N E R O</w:t>
      </w:r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chars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'N'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'E'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'O'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np.asfarray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-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Create</w:t>
      </w:r>
      <w:proofErr w:type="spellEnd"/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train</w:t>
      </w:r>
      <w:proofErr w:type="spellEnd"/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network</w:t>
      </w:r>
      <w:proofErr w:type="spellEnd"/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nl.net.newhop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net.sim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train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samples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97E4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97E4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chars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==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[i]).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>##########################################</w:t>
      </w:r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defaced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N:"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np.asfarray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-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net.sim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]).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Sim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. 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steps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97E4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net.layers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outs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##########################################</w:t>
      </w:r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defaced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E:"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test_e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np.asfarray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test_e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test_e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-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out_e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net.sim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test_e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97E4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out_e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]).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Sim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. </w:t>
      </w:r>
      <w:proofErr w:type="spellStart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steps</w:t>
      </w:r>
      <w:proofErr w:type="spellEnd"/>
      <w:r w:rsidRPr="00097E4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097E4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97E4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net.layers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97E4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outs</w:t>
      </w:r>
      <w:proofErr w:type="spellEnd"/>
      <w:r w:rsidRPr="00097E4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7086F381" w14:textId="77777777" w:rsidR="004A4BB8" w:rsidRDefault="004A4BB8" w:rsidP="000347C9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14:paraId="0398ED4A" w14:textId="241ECAB2" w:rsidR="00EF2B28" w:rsidRDefault="00EF2B28" w:rsidP="00F10B84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78834122" w14:textId="182B9304" w:rsidR="00931FF8" w:rsidRPr="007F386C" w:rsidRDefault="00990E9A" w:rsidP="004A4BB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990E9A">
        <w:rPr>
          <w:color w:val="000000"/>
          <w:sz w:val="28"/>
          <w:szCs w:val="28"/>
          <w:lang w:val="uk-UA"/>
        </w:rPr>
        <w:drawing>
          <wp:inline distT="0" distB="0" distL="0" distR="0" wp14:anchorId="5AB3C589" wp14:editId="3DAE04BE">
            <wp:extent cx="1886213" cy="2362530"/>
            <wp:effectExtent l="0" t="0" r="0" b="0"/>
            <wp:docPr id="1025750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50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C958" w14:textId="5BA92E08" w:rsidR="00801858" w:rsidRDefault="00AD630D" w:rsidP="004A4BB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="007D376D">
        <w:rPr>
          <w:color w:val="000000"/>
          <w:sz w:val="28"/>
          <w:szCs w:val="28"/>
          <w:lang w:val="uk-UA"/>
        </w:rPr>
        <w:t>2.</w:t>
      </w:r>
      <w:r w:rsidR="00F75EAD" w:rsidRPr="00F75EA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uk-UA"/>
        </w:rPr>
        <w:t>.</w:t>
      </w:r>
      <w:r w:rsidR="00F75EAD" w:rsidRPr="00F75EA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– </w:t>
      </w:r>
      <w:r w:rsidR="00123194">
        <w:rPr>
          <w:color w:val="000000"/>
          <w:sz w:val="28"/>
          <w:szCs w:val="28"/>
          <w:lang w:val="uk-UA"/>
        </w:rPr>
        <w:t xml:space="preserve">Результат виконання </w:t>
      </w:r>
      <w:r w:rsidR="00F75EAD">
        <w:rPr>
          <w:color w:val="000000"/>
          <w:sz w:val="28"/>
          <w:szCs w:val="28"/>
          <w:lang w:val="uk-UA"/>
        </w:rPr>
        <w:t>завдання.</w:t>
      </w:r>
    </w:p>
    <w:p w14:paraId="0457BE7A" w14:textId="77777777" w:rsidR="001250E0" w:rsidRDefault="001250E0" w:rsidP="004A4BB8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</w:p>
    <w:p w14:paraId="77620B88" w14:textId="0371F915" w:rsidR="00334C3A" w:rsidRDefault="00334C3A" w:rsidP="00334C3A">
      <w:pPr>
        <w:pStyle w:val="ad"/>
        <w:spacing w:before="0" w:beforeAutospacing="0" w:after="0" w:afterAutospacing="0"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596F1E">
        <w:rPr>
          <w:b/>
          <w:bCs/>
          <w:i/>
          <w:iCs/>
          <w:color w:val="000000"/>
          <w:sz w:val="28"/>
          <w:szCs w:val="28"/>
          <w:lang w:val="uk-UA"/>
        </w:rPr>
        <w:t>Висновок:</w:t>
      </w:r>
    </w:p>
    <w:p w14:paraId="1211FFAC" w14:textId="6B4AB28D" w:rsidR="00995661" w:rsidRDefault="00975210" w:rsidP="0036207F">
      <w:pPr>
        <w:pStyle w:val="ad"/>
        <w:spacing w:before="0" w:beforeAutospacing="0" w:after="0" w:afterAutospacing="0" w:line="360" w:lineRule="auto"/>
        <w:ind w:firstLine="708"/>
        <w:jc w:val="both"/>
        <w:rPr>
          <w:i/>
          <w:iCs/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М</w:t>
      </w:r>
      <w:r w:rsidRPr="00975210">
        <w:rPr>
          <w:i/>
          <w:iCs/>
          <w:color w:val="000000"/>
          <w:sz w:val="28"/>
          <w:szCs w:val="28"/>
          <w:lang w:val="uk-UA"/>
        </w:rPr>
        <w:t xml:space="preserve">ожна зробити висновок, що мережа </w:t>
      </w:r>
      <w:proofErr w:type="spellStart"/>
      <w:r w:rsidRPr="00975210">
        <w:rPr>
          <w:i/>
          <w:iCs/>
          <w:color w:val="000000"/>
          <w:sz w:val="28"/>
          <w:szCs w:val="28"/>
          <w:lang w:val="uk-UA"/>
        </w:rPr>
        <w:t>Хопфілда</w:t>
      </w:r>
      <w:proofErr w:type="spellEnd"/>
      <w:r w:rsidRPr="00975210">
        <w:rPr>
          <w:i/>
          <w:iCs/>
          <w:color w:val="000000"/>
          <w:sz w:val="28"/>
          <w:szCs w:val="28"/>
          <w:lang w:val="uk-UA"/>
        </w:rPr>
        <w:t>, навчена на конкретних шаблонах, виявляється досить ефективною у відновленні літер з невеликими змінами або пошкодженнями.</w:t>
      </w:r>
    </w:p>
    <w:p w14:paraId="6EAC700C" w14:textId="77777777" w:rsidR="00975210" w:rsidRPr="00536672" w:rsidRDefault="00975210" w:rsidP="0036207F">
      <w:pPr>
        <w:pStyle w:val="ad"/>
        <w:spacing w:before="0" w:beforeAutospacing="0" w:after="0" w:afterAutospacing="0" w:line="360" w:lineRule="auto"/>
        <w:ind w:firstLine="708"/>
        <w:jc w:val="both"/>
        <w:rPr>
          <w:rFonts w:eastAsia="Calibri"/>
          <w:i/>
          <w:iCs/>
          <w:sz w:val="28"/>
          <w:szCs w:val="22"/>
          <w:lang w:val="uk-UA" w:eastAsia="en-US"/>
        </w:rPr>
      </w:pPr>
    </w:p>
    <w:p w14:paraId="5C49A089" w14:textId="0C5DD827" w:rsidR="00DB39DA" w:rsidRPr="002C74FA" w:rsidRDefault="00CA1C13" w:rsidP="002C74FA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2C74FA">
        <w:rPr>
          <w:rFonts w:ascii="Times New Roman" w:hAnsi="Times New Roman"/>
          <w:b/>
          <w:bCs/>
          <w:color w:val="000000"/>
          <w:sz w:val="28"/>
          <w:szCs w:val="28"/>
        </w:rPr>
        <w:t>Завдання 2.</w:t>
      </w:r>
      <w:r w:rsidR="00BC732E" w:rsidRPr="002C74FA"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Pr="002C74F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2C74FA" w:rsidRPr="002C74FA">
        <w:rPr>
          <w:rFonts w:ascii="Times New Roman" w:hAnsi="Times New Roman"/>
          <w:sz w:val="28"/>
          <w:szCs w:val="28"/>
        </w:rPr>
        <w:t xml:space="preserve">Дослідження рекурентної нейронної мережі </w:t>
      </w:r>
      <w:proofErr w:type="spellStart"/>
      <w:r w:rsidR="002C74FA" w:rsidRPr="002C74FA">
        <w:rPr>
          <w:rFonts w:ascii="Times New Roman" w:hAnsi="Times New Roman"/>
          <w:sz w:val="28"/>
          <w:szCs w:val="28"/>
        </w:rPr>
        <w:t>Хопфілда</w:t>
      </w:r>
      <w:proofErr w:type="spellEnd"/>
      <w:r w:rsidR="002C74FA" w:rsidRPr="002C74FA">
        <w:rPr>
          <w:rFonts w:ascii="Times New Roman" w:hAnsi="Times New Roman"/>
          <w:sz w:val="28"/>
          <w:szCs w:val="28"/>
        </w:rPr>
        <w:t xml:space="preserve"> для ваших персональних даних</w:t>
      </w:r>
      <w:r w:rsidR="00571550">
        <w:rPr>
          <w:sz w:val="28"/>
          <w:szCs w:val="28"/>
        </w:rPr>
        <w:t>.</w:t>
      </w:r>
    </w:p>
    <w:p w14:paraId="32279270" w14:textId="3207D338" w:rsidR="00BC716F" w:rsidRPr="001F4CD8" w:rsidRDefault="001F4CD8" w:rsidP="00571550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Лістинг програми:</w:t>
      </w:r>
    </w:p>
    <w:p w14:paraId="6CE98DD7" w14:textId="77777777" w:rsidR="00640868" w:rsidRPr="00640868" w:rsidRDefault="00640868" w:rsidP="006408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neurolab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Г Д С</w:t>
      </w:r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]]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chars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'Г'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'Д'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'С'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np.asfarray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-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Create</w:t>
      </w:r>
      <w:proofErr w:type="spellEnd"/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train</w:t>
      </w:r>
      <w:proofErr w:type="spellEnd"/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network</w:t>
      </w:r>
      <w:proofErr w:type="spellEnd"/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nl.net.newhop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net.sim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train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samples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4086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)):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4086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chars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output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==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[i]).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##########################################</w:t>
      </w:r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defaced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'Г':"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test_g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np.asfarray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test_g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test_g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-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out_g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net.sim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test_g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out_g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]).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Sim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. 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steps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4086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net.layers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outs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##########################################</w:t>
      </w:r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6408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defaced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'Д':"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np.asfarray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 = -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net.sim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64086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target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]).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Sim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. </w:t>
      </w:r>
      <w:proofErr w:type="spellStart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steps</w:t>
      </w:r>
      <w:proofErr w:type="spellEnd"/>
      <w:r w:rsidRPr="006408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6408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40868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net.layers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6408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outs</w:t>
      </w:r>
      <w:proofErr w:type="spellEnd"/>
      <w:r w:rsidRPr="006408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2E02564B" w14:textId="77777777" w:rsidR="00BC716F" w:rsidRPr="001F4CD8" w:rsidRDefault="00BC716F" w:rsidP="00DB39DA">
      <w:pPr>
        <w:pStyle w:val="ad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FBC73D9" w14:textId="5B0FA543" w:rsidR="00DB39DA" w:rsidRDefault="001F4CD8" w:rsidP="00DB39DA">
      <w:pPr>
        <w:pStyle w:val="ad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D52B91">
        <w:rPr>
          <w:color w:val="000000"/>
          <w:sz w:val="28"/>
          <w:szCs w:val="28"/>
          <w:lang w:val="uk-UA"/>
        </w:rPr>
        <w:t>Результат виконання програми:</w:t>
      </w:r>
    </w:p>
    <w:p w14:paraId="5D088C43" w14:textId="62DB941C" w:rsidR="00A83639" w:rsidRPr="00DB39DA" w:rsidRDefault="00F83C9C" w:rsidP="00DB39DA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 w:rsidRPr="00F83C9C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CCDD9D4" wp14:editId="202A63D2">
            <wp:extent cx="1819529" cy="2229161"/>
            <wp:effectExtent l="0" t="0" r="9525" b="0"/>
            <wp:docPr id="2046736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36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737" w14:textId="3B6C3DB8" w:rsidR="0036736A" w:rsidRPr="009C3FFF" w:rsidRDefault="00BC732E" w:rsidP="009C3FFF">
      <w:pPr>
        <w:pStyle w:val="ad"/>
        <w:spacing w:before="0" w:beforeAutospacing="0" w:after="0" w:afterAutospacing="0"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2.</w:t>
      </w:r>
      <w:r w:rsidRPr="00DB39D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uk-UA"/>
        </w:rPr>
        <w:t>.</w:t>
      </w:r>
      <w:r w:rsidRPr="00DB39D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– Результат виконання</w:t>
      </w:r>
      <w:r w:rsidR="00605862">
        <w:rPr>
          <w:color w:val="000000"/>
          <w:sz w:val="28"/>
          <w:szCs w:val="28"/>
          <w:lang w:val="uk-UA"/>
        </w:rPr>
        <w:t xml:space="preserve"> завдання</w:t>
      </w:r>
      <w:r w:rsidR="0055202E">
        <w:rPr>
          <w:color w:val="000000"/>
          <w:sz w:val="28"/>
          <w:szCs w:val="28"/>
          <w:lang w:val="uk-UA"/>
        </w:rPr>
        <w:t>.</w:t>
      </w:r>
    </w:p>
    <w:p w14:paraId="28153DB5" w14:textId="322A61F6" w:rsidR="00F95673" w:rsidRPr="00C555CB" w:rsidRDefault="00F95673" w:rsidP="0053049B">
      <w:pPr>
        <w:pStyle w:val="ad"/>
        <w:spacing w:before="240" w:beforeAutospacing="0" w:after="240" w:afterAutospacing="0" w:line="360" w:lineRule="auto"/>
        <w:jc w:val="center"/>
        <w:rPr>
          <w:bCs/>
          <w:sz w:val="28"/>
          <w:lang w:val="uk-UA"/>
        </w:rPr>
      </w:pPr>
      <w:r w:rsidRPr="00F95673">
        <w:rPr>
          <w:b/>
          <w:i/>
          <w:iCs/>
          <w:sz w:val="28"/>
          <w:lang w:val="uk-UA"/>
        </w:rPr>
        <w:t>Посилання на репозиторій:</w:t>
      </w:r>
      <w:r w:rsidRPr="00C84BBB">
        <w:rPr>
          <w:b/>
          <w:i/>
          <w:iCs/>
          <w:sz w:val="28"/>
          <w:lang w:val="uk-UA"/>
        </w:rPr>
        <w:t xml:space="preserve"> </w:t>
      </w:r>
      <w:hyperlink r:id="rId15" w:history="1">
        <w:r w:rsidR="00C555CB" w:rsidRPr="00C555CB">
          <w:rPr>
            <w:rStyle w:val="a8"/>
            <w:bCs/>
            <w:sz w:val="28"/>
            <w:lang w:val="uk-UA"/>
          </w:rPr>
          <w:t>https://github.com/GrunytskyDmytro/Lab6_AI.git</w:t>
        </w:r>
      </w:hyperlink>
    </w:p>
    <w:p w14:paraId="418E0FB7" w14:textId="23173E83" w:rsidR="003D7998" w:rsidRPr="003D7998" w:rsidRDefault="00F975F0" w:rsidP="003D7998">
      <w:pPr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D7998">
        <w:rPr>
          <w:rFonts w:ascii="Times New Roman" w:eastAsia="TimesNewRoman" w:hAnsi="Times New Roman"/>
          <w:b/>
          <w:bCs/>
          <w:i/>
          <w:sz w:val="28"/>
          <w:szCs w:val="28"/>
        </w:rPr>
        <w:t>Висновк</w:t>
      </w:r>
      <w:r w:rsidR="006A0698" w:rsidRPr="003D7998">
        <w:rPr>
          <w:rFonts w:ascii="Times New Roman" w:eastAsia="TimesNewRoman" w:hAnsi="Times New Roman"/>
          <w:b/>
          <w:bCs/>
          <w:i/>
          <w:sz w:val="28"/>
          <w:szCs w:val="28"/>
        </w:rPr>
        <w:t>и</w:t>
      </w:r>
      <w:r w:rsidR="0062525E" w:rsidRPr="003D7998">
        <w:rPr>
          <w:rFonts w:ascii="Times New Roman" w:eastAsia="TimesNewRoman" w:hAnsi="Times New Roman"/>
          <w:b/>
          <w:bCs/>
          <w:i/>
          <w:sz w:val="28"/>
          <w:szCs w:val="28"/>
        </w:rPr>
        <w:t xml:space="preserve"> по лабораторній роботі</w:t>
      </w:r>
      <w:r w:rsidRPr="003D7998">
        <w:rPr>
          <w:rFonts w:ascii="Times New Roman" w:eastAsia="TimesNewRoman" w:hAnsi="Times New Roman"/>
          <w:b/>
          <w:bCs/>
          <w:i/>
          <w:sz w:val="28"/>
          <w:szCs w:val="28"/>
        </w:rPr>
        <w:t xml:space="preserve">: </w:t>
      </w:r>
      <w:r w:rsidRPr="003D7998">
        <w:rPr>
          <w:rFonts w:ascii="Times New Roman" w:eastAsia="TimesNewRoman" w:hAnsi="Times New Roman"/>
          <w:iCs/>
          <w:sz w:val="28"/>
          <w:szCs w:val="28"/>
        </w:rPr>
        <w:t>в ході виконання лабораторної роботи</w:t>
      </w:r>
      <w:r w:rsidR="00117147" w:rsidRPr="003D7998">
        <w:rPr>
          <w:rFonts w:ascii="Times New Roman" w:hAnsi="Times New Roman"/>
          <w:sz w:val="28"/>
          <w:szCs w:val="28"/>
        </w:rPr>
        <w:t xml:space="preserve"> </w:t>
      </w:r>
      <w:r w:rsidR="003D7998" w:rsidRPr="003D7998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uk-UA"/>
        </w:rPr>
        <w:t xml:space="preserve">використовуючи спеціалізовані бібліотеки та мову програмування </w:t>
      </w:r>
      <w:proofErr w:type="spellStart"/>
      <w:r w:rsidR="003D7998" w:rsidRPr="003D7998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uk-UA"/>
        </w:rPr>
        <w:t>Python</w:t>
      </w:r>
      <w:proofErr w:type="spellEnd"/>
      <w:r w:rsidR="003D7998" w:rsidRPr="003D7998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uk-UA"/>
        </w:rPr>
        <w:t xml:space="preserve"> навчи</w:t>
      </w:r>
      <w:r w:rsidR="003D7998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uk-UA"/>
        </w:rPr>
        <w:t>вся</w:t>
      </w:r>
      <w:r w:rsidR="003D7998" w:rsidRPr="003D7998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uk-UA"/>
        </w:rPr>
        <w:t xml:space="preserve"> дослід</w:t>
      </w:r>
      <w:r w:rsidR="003D7998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uk-UA"/>
        </w:rPr>
        <w:t>жувати</w:t>
      </w:r>
      <w:r w:rsidR="003D7998" w:rsidRPr="003D7998">
        <w:rPr>
          <w:rStyle w:val="FontStyle3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eastAsia="uk-UA"/>
        </w:rPr>
        <w:t xml:space="preserve"> деякі типи нейронних мереж</w:t>
      </w:r>
      <w:r w:rsidR="003D7998" w:rsidRPr="003D7998">
        <w:rPr>
          <w:rFonts w:ascii="Times New Roman" w:hAnsi="Times New Roman"/>
          <w:sz w:val="28"/>
          <w:szCs w:val="28"/>
        </w:rPr>
        <w:t>.</w:t>
      </w:r>
    </w:p>
    <w:p w14:paraId="7114AEB2" w14:textId="01FDC2EA" w:rsidR="004F6D28" w:rsidRPr="003D7998" w:rsidRDefault="004F6D28" w:rsidP="003D7998">
      <w:pPr>
        <w:pStyle w:val="ad"/>
        <w:spacing w:before="240" w:beforeAutospacing="0" w:after="240" w:afterAutospacing="0"/>
        <w:jc w:val="both"/>
        <w:rPr>
          <w:sz w:val="32"/>
          <w:szCs w:val="32"/>
          <w:lang w:val="uk-UA"/>
        </w:rPr>
      </w:pPr>
    </w:p>
    <w:sectPr w:rsidR="004F6D28" w:rsidRPr="003D7998" w:rsidSect="00C54499">
      <w:headerReference w:type="default" r:id="rId16"/>
      <w:footerReference w:type="default" r:id="rId17"/>
      <w:headerReference w:type="first" r:id="rId18"/>
      <w:pgSz w:w="11906" w:h="16838"/>
      <w:pgMar w:top="50" w:right="567" w:bottom="567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CF8D" w14:textId="77777777" w:rsidR="0008161B" w:rsidRDefault="0008161B">
      <w:r>
        <w:separator/>
      </w:r>
    </w:p>
  </w:endnote>
  <w:endnote w:type="continuationSeparator" w:id="0">
    <w:p w14:paraId="414AB7A1" w14:textId="77777777" w:rsidR="0008161B" w:rsidRDefault="0008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C834" w14:textId="41451667" w:rsidR="00F14F6D" w:rsidRDefault="00F14F6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CED4B9" wp14:editId="3C0516AA">
              <wp:simplePos x="0" y="0"/>
              <wp:positionH relativeFrom="column">
                <wp:posOffset>563884</wp:posOffset>
              </wp:positionH>
              <wp:positionV relativeFrom="paragraph">
                <wp:posOffset>97395</wp:posOffset>
              </wp:positionV>
              <wp:extent cx="847501" cy="157933"/>
              <wp:effectExtent l="0" t="0" r="0" b="0"/>
              <wp:wrapNone/>
              <wp:docPr id="1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501" cy="157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A1193E" w14:textId="0F0ED9E7" w:rsidR="00F14F6D" w:rsidRPr="0021545C" w:rsidRDefault="00F14F6D" w:rsidP="00032817">
                          <w:pPr>
                            <w:rPr>
                              <w:i/>
                              <w:sz w:val="18"/>
                              <w:lang w:val="en-US"/>
                            </w:rPr>
                          </w:pPr>
                          <w:proofErr w:type="spellStart"/>
                          <w:r w:rsidRPr="00DE74C8">
                            <w:rPr>
                              <w:i/>
                              <w:sz w:val="18"/>
                              <w:lang w:val="ru-RU"/>
                            </w:rPr>
                            <w:t>Груницький</w:t>
                          </w:r>
                          <w:proofErr w:type="spellEnd"/>
                          <w:r w:rsidRPr="00DE74C8">
                            <w:rPr>
                              <w:i/>
                              <w:sz w:val="18"/>
                              <w:lang w:val="ru-RU"/>
                            </w:rPr>
                            <w:t xml:space="preserve"> Д.С</w:t>
                          </w:r>
                          <w:r w:rsidR="0021545C">
                            <w:rPr>
                              <w:i/>
                              <w:sz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CED4B9" id="Rectangle 47" o:spid="_x0000_s1046" style="position:absolute;margin-left:44.4pt;margin-top:7.65pt;width:66.75pt;height:12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" filled="f" stroked="f" strokeweight=".25pt">
              <v:textbox inset="1pt,1pt,1pt,1pt">
                <w:txbxContent>
                  <w:p w14:paraId="24A1193E" w14:textId="0F0ED9E7" w:rsidR="00F14F6D" w:rsidRPr="0021545C" w:rsidRDefault="00F14F6D" w:rsidP="00032817">
                    <w:pPr>
                      <w:rPr>
                        <w:i/>
                        <w:sz w:val="18"/>
                        <w:lang w:val="en-US"/>
                      </w:rPr>
                    </w:pPr>
                    <w:proofErr w:type="spellStart"/>
                    <w:r w:rsidRPr="00DE74C8">
                      <w:rPr>
                        <w:i/>
                        <w:sz w:val="18"/>
                        <w:lang w:val="ru-RU"/>
                      </w:rPr>
                      <w:t>Груницький</w:t>
                    </w:r>
                    <w:proofErr w:type="spellEnd"/>
                    <w:r w:rsidRPr="00DE74C8">
                      <w:rPr>
                        <w:i/>
                        <w:sz w:val="18"/>
                        <w:lang w:val="ru-RU"/>
                      </w:rPr>
                      <w:t xml:space="preserve"> Д.С</w:t>
                    </w:r>
                    <w:r w:rsidR="0021545C">
                      <w:rPr>
                        <w:i/>
                        <w:sz w:val="18"/>
                        <w:lang w:val="en-US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F90A8C1" wp14:editId="08320B18">
              <wp:simplePos x="0" y="0"/>
              <wp:positionH relativeFrom="column">
                <wp:posOffset>587204</wp:posOffset>
              </wp:positionH>
              <wp:positionV relativeFrom="paragraph">
                <wp:posOffset>256405</wp:posOffset>
              </wp:positionV>
              <wp:extent cx="847496" cy="152834"/>
              <wp:effectExtent l="0" t="0" r="0" b="0"/>
              <wp:wrapNone/>
              <wp:docPr id="25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496" cy="1528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51E77D" w14:textId="77777777" w:rsidR="00BC716F" w:rsidRPr="00887679" w:rsidRDefault="00BC716F" w:rsidP="00BC716F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>Голенко М.Ю.</w:t>
                          </w:r>
                        </w:p>
                        <w:p w14:paraId="76E94C2B" w14:textId="25347975" w:rsidR="00F14F6D" w:rsidRPr="00B62912" w:rsidRDefault="00F14F6D" w:rsidP="00032817">
                          <w:pPr>
                            <w:pStyle w:val="a5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90A8C1" id="Rectangle 50" o:spid="_x0000_s1047" style="position:absolute;margin-left:46.25pt;margin-top:20.2pt;width:66.75pt;height:12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" filled="f" stroked="f" strokeweight=".25pt">
              <v:textbox inset="1pt,1pt,1pt,1pt">
                <w:txbxContent>
                  <w:p w14:paraId="7F51E77D" w14:textId="77777777" w:rsidR="00BC716F" w:rsidRPr="00887679" w:rsidRDefault="00BC716F" w:rsidP="00BC716F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>Голенко М.Ю.</w:t>
                    </w:r>
                  </w:p>
                  <w:p w14:paraId="76E94C2B" w14:textId="25347975" w:rsidR="00F14F6D" w:rsidRPr="00B62912" w:rsidRDefault="00F14F6D" w:rsidP="00032817">
                    <w:pPr>
                      <w:pStyle w:val="a5"/>
                      <w:rPr>
                        <w:rFonts w:asciiTheme="minorHAnsi" w:hAnsiTheme="minorHAnsi" w:cstheme="minorHAnsi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EEDD" w14:textId="77777777" w:rsidR="0008161B" w:rsidRDefault="0008161B">
      <w:r>
        <w:separator/>
      </w:r>
    </w:p>
  </w:footnote>
  <w:footnote w:type="continuationSeparator" w:id="0">
    <w:p w14:paraId="515A0969" w14:textId="77777777" w:rsidR="0008161B" w:rsidRDefault="00081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07922A5C" w:rsidR="00F14F6D" w:rsidRDefault="00F14F6D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76EAEDE">
              <wp:simplePos x="0" y="0"/>
              <wp:positionH relativeFrom="page">
                <wp:posOffset>710565</wp:posOffset>
              </wp:positionH>
              <wp:positionV relativeFrom="page">
                <wp:posOffset>247650</wp:posOffset>
              </wp:positionV>
              <wp:extent cx="6588125" cy="10189210"/>
              <wp:effectExtent l="0" t="0" r="22225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F14F6D" w:rsidRDefault="00F14F6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F14F6D" w:rsidRDefault="00F14F6D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392D8712" w:rsidR="00F14F6D" w:rsidRPr="005E5CB9" w:rsidRDefault="00F14F6D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 w:rsidR="00BC716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DE74C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121.6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6F1BD8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5.95pt;margin-top:19.5pt;width:518.75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F14F6D" w:rsidRDefault="00F14F6D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F14F6D" w:rsidRDefault="00F14F6D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392D8712" w:rsidR="00F14F6D" w:rsidRPr="005E5CB9" w:rsidRDefault="00F14F6D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 w:rsidR="00BC716F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DE74C8">
                        <w:rPr>
                          <w:rFonts w:ascii="Calibri" w:hAnsi="Calibri"/>
                          <w:sz w:val="24"/>
                          <w:szCs w:val="24"/>
                        </w:rPr>
                        <w:t>121.6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6F1BD8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097757" w:rsidR="00F14F6D" w:rsidRPr="0080663F" w:rsidRDefault="00F14F6D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6AA57CE9">
              <wp:simplePos x="0" y="0"/>
              <wp:positionH relativeFrom="page">
                <wp:posOffset>704850</wp:posOffset>
              </wp:positionH>
              <wp:positionV relativeFrom="page">
                <wp:posOffset>247650</wp:posOffset>
              </wp:positionV>
              <wp:extent cx="6732905" cy="10189210"/>
              <wp:effectExtent l="0" t="0" r="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2905" cy="10189210"/>
                        <a:chOff x="0" y="0"/>
                        <a:chExt cx="20441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07FE595" w:rsidR="00F14F6D" w:rsidRPr="005E5CB9" w:rsidRDefault="00F14F6D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AD630D">
                              <w:rPr>
                                <w:rFonts w:ascii="Calibri" w:hAnsi="Calibri"/>
                                <w:szCs w:val="28"/>
                              </w:rPr>
                              <w:t>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DE74C8">
                              <w:rPr>
                                <w:rFonts w:ascii="Calibri" w:hAnsi="Calibri"/>
                                <w:szCs w:val="28"/>
                              </w:rPr>
                              <w:t>121.6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6F1BD8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141" y="18267"/>
                          <a:ext cx="4699" cy="310"/>
                          <a:chOff x="425" y="0"/>
                          <a:chExt cx="19574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25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E200FE6" w:rsidR="00F14F6D" w:rsidRPr="0021545C" w:rsidRDefault="00F14F6D" w:rsidP="00B66788">
                              <w:pPr>
                                <w:rPr>
                                  <w:i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 w:rsidRPr="00DE74C8">
                                <w:rPr>
                                  <w:i/>
                                  <w:sz w:val="18"/>
                                  <w:lang w:val="ru-RU"/>
                                </w:rPr>
                                <w:t>Груницький</w:t>
                              </w:r>
                              <w:proofErr w:type="spellEnd"/>
                              <w:r w:rsidRPr="00DE74C8"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Д.С</w:t>
                              </w:r>
                              <w:r w:rsidR="0021545C"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583"/>
                            <a:ext cx="10718" cy="19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0EAA4B6E" w:rsidR="00F14F6D" w:rsidRPr="00887679" w:rsidRDefault="00BC716F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F14F6D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F14F6D" w:rsidRDefault="00F14F6D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2DDBBE2" w:rsidR="00F14F6D" w:rsidRPr="002638A5" w:rsidRDefault="00F14F6D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2C0ED72A" w:rsidR="00F14F6D" w:rsidRPr="000E3D0D" w:rsidRDefault="00F14F6D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6F1BD8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F14F6D" w:rsidRDefault="00F14F6D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133673FA" w:rsidR="00F14F6D" w:rsidRPr="00D52CD8" w:rsidRDefault="00AA1208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3919" y="19221"/>
                          <a:ext cx="6522" cy="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B0A2BB8" w:rsidR="00F14F6D" w:rsidRPr="00751672" w:rsidRDefault="00F14F6D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22"/>
                                <w:szCs w:val="12"/>
                                <w:lang w:val="en-US"/>
                              </w:rPr>
                            </w:pPr>
                            <w:r w:rsidRPr="00DE74C8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>ФІКТ</w:t>
                            </w:r>
                            <w:r w:rsidRPr="00DE74C8">
                              <w:rPr>
                                <w:rFonts w:ascii="Times New Roman" w:hAnsi="Times New Roman"/>
                                <w:sz w:val="32"/>
                                <w:szCs w:val="18"/>
                              </w:rPr>
                              <w:t>,</w:t>
                            </w:r>
                            <w:r w:rsidRPr="00DE74C8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 xml:space="preserve"> гр.</w:t>
                            </w:r>
                            <w:r w:rsidRPr="00DE74C8">
                              <w:rPr>
                                <w:rFonts w:ascii="Arial" w:hAnsi="Arial"/>
                                <w:szCs w:val="16"/>
                              </w:rPr>
                              <w:t>ІПЗ-20-3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8" style="position:absolute;margin-left:55.5pt;margin-top:19.5pt;width:530.15pt;height:802.3pt;z-index:251650560;mso-position-horizontal-relative:page;mso-position-vertical-relative:page" coordsize="20441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507FE595" w:rsidR="00F14F6D" w:rsidRPr="005E5CB9" w:rsidRDefault="00F14F6D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AD630D">
                        <w:rPr>
                          <w:rFonts w:ascii="Calibri" w:hAnsi="Calibri"/>
                          <w:szCs w:val="28"/>
                        </w:rPr>
                        <w:t>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DE74C8">
                        <w:rPr>
                          <w:rFonts w:ascii="Calibri" w:hAnsi="Calibri"/>
                          <w:szCs w:val="28"/>
                        </w:rPr>
                        <w:t>121.6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6F1BD8">
                        <w:rPr>
                          <w:rFonts w:ascii="Calibri" w:hAnsi="Calibri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141;top:18267;width:4699;height:310" coordorigin="425" coordsize="1957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left:42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E200FE6" w:rsidR="00F14F6D" w:rsidRPr="0021545C" w:rsidRDefault="00F14F6D" w:rsidP="00B66788">
                        <w:pPr>
                          <w:rPr>
                            <w:i/>
                            <w:sz w:val="18"/>
                            <w:lang w:val="en-US"/>
                          </w:rPr>
                        </w:pPr>
                        <w:proofErr w:type="spellStart"/>
                        <w:r w:rsidRPr="00DE74C8">
                          <w:rPr>
                            <w:i/>
                            <w:sz w:val="18"/>
                            <w:lang w:val="ru-RU"/>
                          </w:rPr>
                          <w:t>Груницький</w:t>
                        </w:r>
                        <w:proofErr w:type="spellEnd"/>
                        <w:r w:rsidRPr="00DE74C8">
                          <w:rPr>
                            <w:i/>
                            <w:sz w:val="18"/>
                            <w:lang w:val="ru-RU"/>
                          </w:rPr>
                          <w:t xml:space="preserve"> Д.С</w:t>
                        </w:r>
                        <w:r w:rsidR="0021545C"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77" style="position:absolute;left:9281;top:583;width:10718;height:19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0EAA4B6E" w:rsidR="00F14F6D" w:rsidRPr="00887679" w:rsidRDefault="00BC716F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F14F6D" w:rsidRDefault="00F14F6D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F14F6D" w:rsidRDefault="00F14F6D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52DDBBE2" w:rsidR="00F14F6D" w:rsidRPr="002638A5" w:rsidRDefault="00F14F6D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2C0ED72A" w:rsidR="00F14F6D" w:rsidRPr="000E3D0D" w:rsidRDefault="00F14F6D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6F1BD8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F14F6D" w:rsidRDefault="00F14F6D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F14F6D" w:rsidRDefault="00F14F6D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133673FA" w:rsidR="00F14F6D" w:rsidRPr="00D52CD8" w:rsidRDefault="00AA1208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</w:rPr>
                        <w:t>11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3919;top:19221;width:6522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B0A2BB8" w:rsidR="00F14F6D" w:rsidRPr="00751672" w:rsidRDefault="00F14F6D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22"/>
                          <w:szCs w:val="12"/>
                          <w:lang w:val="en-US"/>
                        </w:rPr>
                      </w:pPr>
                      <w:r w:rsidRPr="00DE74C8">
                        <w:rPr>
                          <w:rFonts w:ascii="Arial" w:hAnsi="Arial"/>
                          <w:sz w:val="32"/>
                          <w:szCs w:val="18"/>
                        </w:rPr>
                        <w:t>ФІКТ</w:t>
                      </w:r>
                      <w:r w:rsidRPr="00DE74C8">
                        <w:rPr>
                          <w:rFonts w:ascii="Times New Roman" w:hAnsi="Times New Roman"/>
                          <w:sz w:val="32"/>
                          <w:szCs w:val="18"/>
                        </w:rPr>
                        <w:t>,</w:t>
                      </w:r>
                      <w:r w:rsidRPr="00DE74C8">
                        <w:rPr>
                          <w:rFonts w:ascii="Arial" w:hAnsi="Arial"/>
                          <w:sz w:val="32"/>
                          <w:szCs w:val="18"/>
                        </w:rPr>
                        <w:t xml:space="preserve"> гр.</w:t>
                      </w:r>
                      <w:r w:rsidRPr="00DE74C8">
                        <w:rPr>
                          <w:rFonts w:ascii="Arial" w:hAnsi="Arial"/>
                          <w:szCs w:val="16"/>
                        </w:rPr>
                        <w:t>ІПЗ-20-3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42EE"/>
    <w:multiLevelType w:val="hybridMultilevel"/>
    <w:tmpl w:val="3EF23A30"/>
    <w:lvl w:ilvl="0" w:tplc="C09240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C08E5"/>
    <w:multiLevelType w:val="hybridMultilevel"/>
    <w:tmpl w:val="DA324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2450E"/>
    <w:multiLevelType w:val="hybridMultilevel"/>
    <w:tmpl w:val="ABC64F6C"/>
    <w:lvl w:ilvl="0" w:tplc="0422000F">
      <w:start w:val="1"/>
      <w:numFmt w:val="decimal"/>
      <w:lvlText w:val="%1."/>
      <w:lvlJc w:val="left"/>
      <w:pPr>
        <w:ind w:left="501" w:hanging="360"/>
      </w:p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951474859">
    <w:abstractNumId w:val="2"/>
  </w:num>
  <w:num w:numId="2" w16cid:durableId="411778711">
    <w:abstractNumId w:val="1"/>
  </w:num>
  <w:num w:numId="3" w16cid:durableId="168624909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743"/>
    <w:rsid w:val="000009C3"/>
    <w:rsid w:val="000011CF"/>
    <w:rsid w:val="000011E4"/>
    <w:rsid w:val="00002291"/>
    <w:rsid w:val="00002816"/>
    <w:rsid w:val="00002D11"/>
    <w:rsid w:val="00002DF0"/>
    <w:rsid w:val="00003304"/>
    <w:rsid w:val="00005A3C"/>
    <w:rsid w:val="00007207"/>
    <w:rsid w:val="000075D9"/>
    <w:rsid w:val="00010C55"/>
    <w:rsid w:val="00010C72"/>
    <w:rsid w:val="00011CAF"/>
    <w:rsid w:val="00014DF2"/>
    <w:rsid w:val="00016C4E"/>
    <w:rsid w:val="00017DC4"/>
    <w:rsid w:val="000205AA"/>
    <w:rsid w:val="00022744"/>
    <w:rsid w:val="0002365D"/>
    <w:rsid w:val="00027B5B"/>
    <w:rsid w:val="00030A40"/>
    <w:rsid w:val="000313A3"/>
    <w:rsid w:val="00032079"/>
    <w:rsid w:val="00032817"/>
    <w:rsid w:val="000334D0"/>
    <w:rsid w:val="0003376C"/>
    <w:rsid w:val="00034160"/>
    <w:rsid w:val="000347C9"/>
    <w:rsid w:val="00036C3C"/>
    <w:rsid w:val="00037AAE"/>
    <w:rsid w:val="00037F22"/>
    <w:rsid w:val="00040786"/>
    <w:rsid w:val="00040ADD"/>
    <w:rsid w:val="00041441"/>
    <w:rsid w:val="000421AA"/>
    <w:rsid w:val="00043138"/>
    <w:rsid w:val="00045E4B"/>
    <w:rsid w:val="0004617D"/>
    <w:rsid w:val="000527AD"/>
    <w:rsid w:val="0005322D"/>
    <w:rsid w:val="0005325B"/>
    <w:rsid w:val="00057AA2"/>
    <w:rsid w:val="00060566"/>
    <w:rsid w:val="0006449E"/>
    <w:rsid w:val="00065D0A"/>
    <w:rsid w:val="000663E4"/>
    <w:rsid w:val="00066D6B"/>
    <w:rsid w:val="00067E52"/>
    <w:rsid w:val="00070ACD"/>
    <w:rsid w:val="00071C69"/>
    <w:rsid w:val="000727B1"/>
    <w:rsid w:val="000733AE"/>
    <w:rsid w:val="0007391D"/>
    <w:rsid w:val="00075B83"/>
    <w:rsid w:val="00075DE3"/>
    <w:rsid w:val="00076CA1"/>
    <w:rsid w:val="00080607"/>
    <w:rsid w:val="000806C9"/>
    <w:rsid w:val="000809E7"/>
    <w:rsid w:val="00081190"/>
    <w:rsid w:val="0008161B"/>
    <w:rsid w:val="00082DDA"/>
    <w:rsid w:val="000904F3"/>
    <w:rsid w:val="00090E1C"/>
    <w:rsid w:val="00090E3B"/>
    <w:rsid w:val="000910A4"/>
    <w:rsid w:val="000918EA"/>
    <w:rsid w:val="00093055"/>
    <w:rsid w:val="0009349A"/>
    <w:rsid w:val="0009469F"/>
    <w:rsid w:val="00096498"/>
    <w:rsid w:val="00096500"/>
    <w:rsid w:val="00096E73"/>
    <w:rsid w:val="00097E4C"/>
    <w:rsid w:val="000A0575"/>
    <w:rsid w:val="000A08C9"/>
    <w:rsid w:val="000A4F5E"/>
    <w:rsid w:val="000A5F87"/>
    <w:rsid w:val="000A61D3"/>
    <w:rsid w:val="000A718E"/>
    <w:rsid w:val="000B0280"/>
    <w:rsid w:val="000B05E1"/>
    <w:rsid w:val="000B0F00"/>
    <w:rsid w:val="000B24C5"/>
    <w:rsid w:val="000B3154"/>
    <w:rsid w:val="000B368B"/>
    <w:rsid w:val="000B42E9"/>
    <w:rsid w:val="000B5891"/>
    <w:rsid w:val="000B6153"/>
    <w:rsid w:val="000B61D7"/>
    <w:rsid w:val="000B6D0F"/>
    <w:rsid w:val="000C0951"/>
    <w:rsid w:val="000C1137"/>
    <w:rsid w:val="000C1821"/>
    <w:rsid w:val="000C1BF1"/>
    <w:rsid w:val="000C27E0"/>
    <w:rsid w:val="000C5159"/>
    <w:rsid w:val="000C5928"/>
    <w:rsid w:val="000C5C39"/>
    <w:rsid w:val="000C7788"/>
    <w:rsid w:val="000D111F"/>
    <w:rsid w:val="000D14F5"/>
    <w:rsid w:val="000D2263"/>
    <w:rsid w:val="000D2923"/>
    <w:rsid w:val="000D2C0A"/>
    <w:rsid w:val="000D3634"/>
    <w:rsid w:val="000D415A"/>
    <w:rsid w:val="000E0793"/>
    <w:rsid w:val="000E084D"/>
    <w:rsid w:val="000E0C46"/>
    <w:rsid w:val="000E27D1"/>
    <w:rsid w:val="000E2A4F"/>
    <w:rsid w:val="000E3D0D"/>
    <w:rsid w:val="000E41AB"/>
    <w:rsid w:val="000E487E"/>
    <w:rsid w:val="000E4977"/>
    <w:rsid w:val="000E538C"/>
    <w:rsid w:val="000E57FF"/>
    <w:rsid w:val="000E6613"/>
    <w:rsid w:val="000E6E81"/>
    <w:rsid w:val="000E6EE7"/>
    <w:rsid w:val="000E73A0"/>
    <w:rsid w:val="000F123B"/>
    <w:rsid w:val="000F12CA"/>
    <w:rsid w:val="000F1C32"/>
    <w:rsid w:val="000F20B6"/>
    <w:rsid w:val="000F2684"/>
    <w:rsid w:val="000F3B5F"/>
    <w:rsid w:val="000F44E1"/>
    <w:rsid w:val="000F4BF5"/>
    <w:rsid w:val="000F4C7E"/>
    <w:rsid w:val="000F55A9"/>
    <w:rsid w:val="000F5C39"/>
    <w:rsid w:val="000F7579"/>
    <w:rsid w:val="000F7DC9"/>
    <w:rsid w:val="001033F8"/>
    <w:rsid w:val="001034BC"/>
    <w:rsid w:val="00106F3B"/>
    <w:rsid w:val="0011226C"/>
    <w:rsid w:val="00113BC9"/>
    <w:rsid w:val="00117147"/>
    <w:rsid w:val="0011790A"/>
    <w:rsid w:val="00120BBD"/>
    <w:rsid w:val="00121830"/>
    <w:rsid w:val="00122665"/>
    <w:rsid w:val="00122766"/>
    <w:rsid w:val="001230CE"/>
    <w:rsid w:val="00123194"/>
    <w:rsid w:val="0012496D"/>
    <w:rsid w:val="001250E0"/>
    <w:rsid w:val="001255BF"/>
    <w:rsid w:val="00125EC3"/>
    <w:rsid w:val="00127765"/>
    <w:rsid w:val="001303CF"/>
    <w:rsid w:val="00131316"/>
    <w:rsid w:val="001320C4"/>
    <w:rsid w:val="00133568"/>
    <w:rsid w:val="001336B4"/>
    <w:rsid w:val="00134AC3"/>
    <w:rsid w:val="00135E9D"/>
    <w:rsid w:val="00137531"/>
    <w:rsid w:val="001379D8"/>
    <w:rsid w:val="001410BA"/>
    <w:rsid w:val="00141EE0"/>
    <w:rsid w:val="001421F6"/>
    <w:rsid w:val="00145FA5"/>
    <w:rsid w:val="001522CC"/>
    <w:rsid w:val="001534E1"/>
    <w:rsid w:val="00153D34"/>
    <w:rsid w:val="00154482"/>
    <w:rsid w:val="00156BF2"/>
    <w:rsid w:val="0015702C"/>
    <w:rsid w:val="001601C0"/>
    <w:rsid w:val="001604A2"/>
    <w:rsid w:val="0016089A"/>
    <w:rsid w:val="00160A97"/>
    <w:rsid w:val="00160BAA"/>
    <w:rsid w:val="0016101F"/>
    <w:rsid w:val="00161020"/>
    <w:rsid w:val="001628A5"/>
    <w:rsid w:val="00162DD5"/>
    <w:rsid w:val="001638E4"/>
    <w:rsid w:val="00164E66"/>
    <w:rsid w:val="00166B24"/>
    <w:rsid w:val="001719EC"/>
    <w:rsid w:val="00172769"/>
    <w:rsid w:val="00175110"/>
    <w:rsid w:val="001760C9"/>
    <w:rsid w:val="001763A1"/>
    <w:rsid w:val="00181529"/>
    <w:rsid w:val="00183EE1"/>
    <w:rsid w:val="0018480A"/>
    <w:rsid w:val="0018699C"/>
    <w:rsid w:val="00186AC8"/>
    <w:rsid w:val="00187E46"/>
    <w:rsid w:val="0019022E"/>
    <w:rsid w:val="001911A2"/>
    <w:rsid w:val="00195B38"/>
    <w:rsid w:val="00197799"/>
    <w:rsid w:val="001A3A3B"/>
    <w:rsid w:val="001A53A1"/>
    <w:rsid w:val="001A53CA"/>
    <w:rsid w:val="001A5CAE"/>
    <w:rsid w:val="001A5EA5"/>
    <w:rsid w:val="001A7978"/>
    <w:rsid w:val="001B0731"/>
    <w:rsid w:val="001B2C0B"/>
    <w:rsid w:val="001B3921"/>
    <w:rsid w:val="001B3F8C"/>
    <w:rsid w:val="001B7F3D"/>
    <w:rsid w:val="001C0B7D"/>
    <w:rsid w:val="001C133B"/>
    <w:rsid w:val="001C283F"/>
    <w:rsid w:val="001C4C64"/>
    <w:rsid w:val="001D0306"/>
    <w:rsid w:val="001D18DA"/>
    <w:rsid w:val="001D1CB5"/>
    <w:rsid w:val="001D1D26"/>
    <w:rsid w:val="001D2653"/>
    <w:rsid w:val="001D4338"/>
    <w:rsid w:val="001D58F1"/>
    <w:rsid w:val="001D60B4"/>
    <w:rsid w:val="001E0B9B"/>
    <w:rsid w:val="001E0F52"/>
    <w:rsid w:val="001E1128"/>
    <w:rsid w:val="001E19CB"/>
    <w:rsid w:val="001E1D11"/>
    <w:rsid w:val="001E2F14"/>
    <w:rsid w:val="001E432E"/>
    <w:rsid w:val="001E6442"/>
    <w:rsid w:val="001F163A"/>
    <w:rsid w:val="001F2F8E"/>
    <w:rsid w:val="001F3A5D"/>
    <w:rsid w:val="001F42E2"/>
    <w:rsid w:val="001F4CD8"/>
    <w:rsid w:val="001F647C"/>
    <w:rsid w:val="00200C8D"/>
    <w:rsid w:val="002033DA"/>
    <w:rsid w:val="002040AF"/>
    <w:rsid w:val="002102C6"/>
    <w:rsid w:val="00210517"/>
    <w:rsid w:val="00210D5E"/>
    <w:rsid w:val="00211AF6"/>
    <w:rsid w:val="002151B1"/>
    <w:rsid w:val="0021545C"/>
    <w:rsid w:val="00215F5D"/>
    <w:rsid w:val="00220A87"/>
    <w:rsid w:val="00220EA0"/>
    <w:rsid w:val="00221EF8"/>
    <w:rsid w:val="00223A54"/>
    <w:rsid w:val="00223C3C"/>
    <w:rsid w:val="002263F6"/>
    <w:rsid w:val="002310B5"/>
    <w:rsid w:val="00231BBF"/>
    <w:rsid w:val="0023256B"/>
    <w:rsid w:val="00232B2E"/>
    <w:rsid w:val="00236856"/>
    <w:rsid w:val="00240DC8"/>
    <w:rsid w:val="002422B4"/>
    <w:rsid w:val="002429E1"/>
    <w:rsid w:val="00243E1D"/>
    <w:rsid w:val="00244EBB"/>
    <w:rsid w:val="00245CE6"/>
    <w:rsid w:val="00246C40"/>
    <w:rsid w:val="00250420"/>
    <w:rsid w:val="002504BD"/>
    <w:rsid w:val="00251612"/>
    <w:rsid w:val="002519DB"/>
    <w:rsid w:val="00254F43"/>
    <w:rsid w:val="002600DB"/>
    <w:rsid w:val="00260199"/>
    <w:rsid w:val="00261562"/>
    <w:rsid w:val="00261C9A"/>
    <w:rsid w:val="00262DA8"/>
    <w:rsid w:val="002638A5"/>
    <w:rsid w:val="00265C70"/>
    <w:rsid w:val="002667BF"/>
    <w:rsid w:val="00267626"/>
    <w:rsid w:val="00271E8D"/>
    <w:rsid w:val="00271F20"/>
    <w:rsid w:val="0027208F"/>
    <w:rsid w:val="0027502A"/>
    <w:rsid w:val="00276271"/>
    <w:rsid w:val="00276D97"/>
    <w:rsid w:val="0028414E"/>
    <w:rsid w:val="00284DCF"/>
    <w:rsid w:val="002858DB"/>
    <w:rsid w:val="002866D4"/>
    <w:rsid w:val="00287810"/>
    <w:rsid w:val="00287D22"/>
    <w:rsid w:val="002918BB"/>
    <w:rsid w:val="00291EA6"/>
    <w:rsid w:val="00292A49"/>
    <w:rsid w:val="002937CD"/>
    <w:rsid w:val="00295128"/>
    <w:rsid w:val="002970FD"/>
    <w:rsid w:val="002975BB"/>
    <w:rsid w:val="002A1521"/>
    <w:rsid w:val="002A17B9"/>
    <w:rsid w:val="002A23DD"/>
    <w:rsid w:val="002A29D2"/>
    <w:rsid w:val="002A4843"/>
    <w:rsid w:val="002A5C7C"/>
    <w:rsid w:val="002A6790"/>
    <w:rsid w:val="002A68C0"/>
    <w:rsid w:val="002B14CB"/>
    <w:rsid w:val="002B1DF9"/>
    <w:rsid w:val="002B6265"/>
    <w:rsid w:val="002C00EB"/>
    <w:rsid w:val="002C033E"/>
    <w:rsid w:val="002C0734"/>
    <w:rsid w:val="002C0EAB"/>
    <w:rsid w:val="002C15B7"/>
    <w:rsid w:val="002C2CAA"/>
    <w:rsid w:val="002C42EB"/>
    <w:rsid w:val="002C6A4E"/>
    <w:rsid w:val="002C74FA"/>
    <w:rsid w:val="002C7FCB"/>
    <w:rsid w:val="002D0C8A"/>
    <w:rsid w:val="002D1A48"/>
    <w:rsid w:val="002D1C48"/>
    <w:rsid w:val="002D2E35"/>
    <w:rsid w:val="002D30F8"/>
    <w:rsid w:val="002D359F"/>
    <w:rsid w:val="002D42F1"/>
    <w:rsid w:val="002D466A"/>
    <w:rsid w:val="002D72D9"/>
    <w:rsid w:val="002E0A74"/>
    <w:rsid w:val="002E133C"/>
    <w:rsid w:val="002E27B9"/>
    <w:rsid w:val="002E4654"/>
    <w:rsid w:val="002E48F2"/>
    <w:rsid w:val="002E7FC3"/>
    <w:rsid w:val="002F06E9"/>
    <w:rsid w:val="002F197E"/>
    <w:rsid w:val="002F46A5"/>
    <w:rsid w:val="002F6B72"/>
    <w:rsid w:val="00301E3D"/>
    <w:rsid w:val="00302ABE"/>
    <w:rsid w:val="00302F95"/>
    <w:rsid w:val="0030367E"/>
    <w:rsid w:val="00303712"/>
    <w:rsid w:val="003040CE"/>
    <w:rsid w:val="0031095E"/>
    <w:rsid w:val="003118D9"/>
    <w:rsid w:val="00311F95"/>
    <w:rsid w:val="003120BA"/>
    <w:rsid w:val="00312313"/>
    <w:rsid w:val="0031263D"/>
    <w:rsid w:val="00313291"/>
    <w:rsid w:val="00315ABC"/>
    <w:rsid w:val="00316004"/>
    <w:rsid w:val="003160CB"/>
    <w:rsid w:val="003163F4"/>
    <w:rsid w:val="00317E3D"/>
    <w:rsid w:val="00320BB2"/>
    <w:rsid w:val="003214F9"/>
    <w:rsid w:val="00321E55"/>
    <w:rsid w:val="0032245D"/>
    <w:rsid w:val="003225AC"/>
    <w:rsid w:val="0032266F"/>
    <w:rsid w:val="00323DB1"/>
    <w:rsid w:val="00326D2B"/>
    <w:rsid w:val="003275ED"/>
    <w:rsid w:val="00327A67"/>
    <w:rsid w:val="00330918"/>
    <w:rsid w:val="003323E0"/>
    <w:rsid w:val="00333F7F"/>
    <w:rsid w:val="0033419C"/>
    <w:rsid w:val="00334C3A"/>
    <w:rsid w:val="00335044"/>
    <w:rsid w:val="00335510"/>
    <w:rsid w:val="003364A1"/>
    <w:rsid w:val="00336628"/>
    <w:rsid w:val="00336BF1"/>
    <w:rsid w:val="00336D37"/>
    <w:rsid w:val="0033747C"/>
    <w:rsid w:val="003414CF"/>
    <w:rsid w:val="00342376"/>
    <w:rsid w:val="00342C1F"/>
    <w:rsid w:val="00345F77"/>
    <w:rsid w:val="003468A5"/>
    <w:rsid w:val="00351DC0"/>
    <w:rsid w:val="00351EE6"/>
    <w:rsid w:val="00352572"/>
    <w:rsid w:val="0035445A"/>
    <w:rsid w:val="00354758"/>
    <w:rsid w:val="00355B87"/>
    <w:rsid w:val="00360473"/>
    <w:rsid w:val="00360B20"/>
    <w:rsid w:val="003616DF"/>
    <w:rsid w:val="0036207F"/>
    <w:rsid w:val="003627BE"/>
    <w:rsid w:val="0036292D"/>
    <w:rsid w:val="00362CD2"/>
    <w:rsid w:val="003635A3"/>
    <w:rsid w:val="0036430A"/>
    <w:rsid w:val="00364DBC"/>
    <w:rsid w:val="00365F07"/>
    <w:rsid w:val="00366826"/>
    <w:rsid w:val="00366C82"/>
    <w:rsid w:val="0036736A"/>
    <w:rsid w:val="00367561"/>
    <w:rsid w:val="00370660"/>
    <w:rsid w:val="0037592B"/>
    <w:rsid w:val="00375959"/>
    <w:rsid w:val="00377078"/>
    <w:rsid w:val="00381734"/>
    <w:rsid w:val="00383ECF"/>
    <w:rsid w:val="00385D68"/>
    <w:rsid w:val="00386451"/>
    <w:rsid w:val="00386DD4"/>
    <w:rsid w:val="00390DBF"/>
    <w:rsid w:val="00392AA4"/>
    <w:rsid w:val="00393592"/>
    <w:rsid w:val="0039525B"/>
    <w:rsid w:val="00395553"/>
    <w:rsid w:val="00395894"/>
    <w:rsid w:val="0039631F"/>
    <w:rsid w:val="00396479"/>
    <w:rsid w:val="003979FE"/>
    <w:rsid w:val="00397B54"/>
    <w:rsid w:val="003A1B56"/>
    <w:rsid w:val="003A32E4"/>
    <w:rsid w:val="003A3DF6"/>
    <w:rsid w:val="003A49C2"/>
    <w:rsid w:val="003A4C8E"/>
    <w:rsid w:val="003A4D47"/>
    <w:rsid w:val="003A6487"/>
    <w:rsid w:val="003A6D99"/>
    <w:rsid w:val="003A793F"/>
    <w:rsid w:val="003B0815"/>
    <w:rsid w:val="003B0EC6"/>
    <w:rsid w:val="003B2DB3"/>
    <w:rsid w:val="003B3978"/>
    <w:rsid w:val="003B43AF"/>
    <w:rsid w:val="003B4B06"/>
    <w:rsid w:val="003B4D9F"/>
    <w:rsid w:val="003B5078"/>
    <w:rsid w:val="003B593B"/>
    <w:rsid w:val="003B59F8"/>
    <w:rsid w:val="003B6CE9"/>
    <w:rsid w:val="003C0A3F"/>
    <w:rsid w:val="003C3806"/>
    <w:rsid w:val="003C3807"/>
    <w:rsid w:val="003C70C8"/>
    <w:rsid w:val="003D04CA"/>
    <w:rsid w:val="003D0A01"/>
    <w:rsid w:val="003D211F"/>
    <w:rsid w:val="003D2B15"/>
    <w:rsid w:val="003D362A"/>
    <w:rsid w:val="003D3952"/>
    <w:rsid w:val="003D3B5C"/>
    <w:rsid w:val="003D49B7"/>
    <w:rsid w:val="003D5477"/>
    <w:rsid w:val="003D5947"/>
    <w:rsid w:val="003D5D4A"/>
    <w:rsid w:val="003D6313"/>
    <w:rsid w:val="003D7495"/>
    <w:rsid w:val="003D7607"/>
    <w:rsid w:val="003D7998"/>
    <w:rsid w:val="003E0570"/>
    <w:rsid w:val="003E297B"/>
    <w:rsid w:val="003E6120"/>
    <w:rsid w:val="003E6E08"/>
    <w:rsid w:val="003E6E94"/>
    <w:rsid w:val="003E6F39"/>
    <w:rsid w:val="003E719E"/>
    <w:rsid w:val="003E71D2"/>
    <w:rsid w:val="003F075C"/>
    <w:rsid w:val="003F140D"/>
    <w:rsid w:val="003F161E"/>
    <w:rsid w:val="003F1BCD"/>
    <w:rsid w:val="003F20D0"/>
    <w:rsid w:val="003F2ABB"/>
    <w:rsid w:val="003F3877"/>
    <w:rsid w:val="003F5C9B"/>
    <w:rsid w:val="003F60F6"/>
    <w:rsid w:val="003F7A5A"/>
    <w:rsid w:val="00400039"/>
    <w:rsid w:val="004004BC"/>
    <w:rsid w:val="00401E16"/>
    <w:rsid w:val="0040372A"/>
    <w:rsid w:val="00404A8A"/>
    <w:rsid w:val="004101F4"/>
    <w:rsid w:val="004105F2"/>
    <w:rsid w:val="0041179C"/>
    <w:rsid w:val="00414ECC"/>
    <w:rsid w:val="00417AF4"/>
    <w:rsid w:val="0042016E"/>
    <w:rsid w:val="00420A56"/>
    <w:rsid w:val="00423034"/>
    <w:rsid w:val="00423B4F"/>
    <w:rsid w:val="00424331"/>
    <w:rsid w:val="00424CB3"/>
    <w:rsid w:val="00425F4E"/>
    <w:rsid w:val="00426F07"/>
    <w:rsid w:val="004272B3"/>
    <w:rsid w:val="00427737"/>
    <w:rsid w:val="0043099A"/>
    <w:rsid w:val="00431CE9"/>
    <w:rsid w:val="00432ADC"/>
    <w:rsid w:val="00433387"/>
    <w:rsid w:val="004335A1"/>
    <w:rsid w:val="00433FD2"/>
    <w:rsid w:val="0043796F"/>
    <w:rsid w:val="00441D33"/>
    <w:rsid w:val="004428A5"/>
    <w:rsid w:val="00443969"/>
    <w:rsid w:val="004473A2"/>
    <w:rsid w:val="0045062F"/>
    <w:rsid w:val="00452F86"/>
    <w:rsid w:val="004534D7"/>
    <w:rsid w:val="00453BDA"/>
    <w:rsid w:val="00454D51"/>
    <w:rsid w:val="0045722B"/>
    <w:rsid w:val="004573EE"/>
    <w:rsid w:val="004603F1"/>
    <w:rsid w:val="00460ED1"/>
    <w:rsid w:val="00461555"/>
    <w:rsid w:val="00467596"/>
    <w:rsid w:val="00473FC9"/>
    <w:rsid w:val="0047681A"/>
    <w:rsid w:val="00477036"/>
    <w:rsid w:val="0048153A"/>
    <w:rsid w:val="00482385"/>
    <w:rsid w:val="004829D5"/>
    <w:rsid w:val="0048324E"/>
    <w:rsid w:val="00483C6E"/>
    <w:rsid w:val="00483CBA"/>
    <w:rsid w:val="00484EA2"/>
    <w:rsid w:val="00486FE4"/>
    <w:rsid w:val="004909F1"/>
    <w:rsid w:val="004925BD"/>
    <w:rsid w:val="004935B2"/>
    <w:rsid w:val="004953D0"/>
    <w:rsid w:val="004966DF"/>
    <w:rsid w:val="004973D9"/>
    <w:rsid w:val="004A2797"/>
    <w:rsid w:val="004A37BB"/>
    <w:rsid w:val="004A4BB8"/>
    <w:rsid w:val="004A5A5A"/>
    <w:rsid w:val="004A6A3C"/>
    <w:rsid w:val="004B0EB7"/>
    <w:rsid w:val="004B1000"/>
    <w:rsid w:val="004B2CA1"/>
    <w:rsid w:val="004B2FA3"/>
    <w:rsid w:val="004B3954"/>
    <w:rsid w:val="004B732E"/>
    <w:rsid w:val="004B7D0D"/>
    <w:rsid w:val="004B7DE1"/>
    <w:rsid w:val="004C01EE"/>
    <w:rsid w:val="004C1C2C"/>
    <w:rsid w:val="004C25E4"/>
    <w:rsid w:val="004C2CDC"/>
    <w:rsid w:val="004C2F8D"/>
    <w:rsid w:val="004C359E"/>
    <w:rsid w:val="004C39EC"/>
    <w:rsid w:val="004C74E7"/>
    <w:rsid w:val="004C7EE5"/>
    <w:rsid w:val="004C7F0F"/>
    <w:rsid w:val="004C7F9D"/>
    <w:rsid w:val="004D4022"/>
    <w:rsid w:val="004D4A15"/>
    <w:rsid w:val="004D527E"/>
    <w:rsid w:val="004D5592"/>
    <w:rsid w:val="004D5A81"/>
    <w:rsid w:val="004D7268"/>
    <w:rsid w:val="004D7451"/>
    <w:rsid w:val="004E2262"/>
    <w:rsid w:val="004E2F78"/>
    <w:rsid w:val="004E3941"/>
    <w:rsid w:val="004E4084"/>
    <w:rsid w:val="004E54D6"/>
    <w:rsid w:val="004E5F91"/>
    <w:rsid w:val="004E648E"/>
    <w:rsid w:val="004E7024"/>
    <w:rsid w:val="004E7D69"/>
    <w:rsid w:val="004F362D"/>
    <w:rsid w:val="004F4A83"/>
    <w:rsid w:val="004F53B9"/>
    <w:rsid w:val="004F64A1"/>
    <w:rsid w:val="004F6D28"/>
    <w:rsid w:val="005001D2"/>
    <w:rsid w:val="00501644"/>
    <w:rsid w:val="005026F2"/>
    <w:rsid w:val="00502C69"/>
    <w:rsid w:val="00503C58"/>
    <w:rsid w:val="00505938"/>
    <w:rsid w:val="0050603F"/>
    <w:rsid w:val="005063AF"/>
    <w:rsid w:val="00506BCB"/>
    <w:rsid w:val="00510506"/>
    <w:rsid w:val="00510AFD"/>
    <w:rsid w:val="00511AE4"/>
    <w:rsid w:val="00511BA2"/>
    <w:rsid w:val="00511D00"/>
    <w:rsid w:val="005124E0"/>
    <w:rsid w:val="00512BD1"/>
    <w:rsid w:val="0051306D"/>
    <w:rsid w:val="00514614"/>
    <w:rsid w:val="00516C11"/>
    <w:rsid w:val="00520976"/>
    <w:rsid w:val="0052257E"/>
    <w:rsid w:val="00524CA1"/>
    <w:rsid w:val="00525897"/>
    <w:rsid w:val="0052601E"/>
    <w:rsid w:val="0052643B"/>
    <w:rsid w:val="0053049B"/>
    <w:rsid w:val="00530562"/>
    <w:rsid w:val="00530EB8"/>
    <w:rsid w:val="00532AEB"/>
    <w:rsid w:val="00532F0B"/>
    <w:rsid w:val="00533BBD"/>
    <w:rsid w:val="00534EC2"/>
    <w:rsid w:val="0053587A"/>
    <w:rsid w:val="00536672"/>
    <w:rsid w:val="00540A61"/>
    <w:rsid w:val="00540B21"/>
    <w:rsid w:val="00540E5D"/>
    <w:rsid w:val="00541B86"/>
    <w:rsid w:val="00541E49"/>
    <w:rsid w:val="005420B4"/>
    <w:rsid w:val="005422A1"/>
    <w:rsid w:val="005431D8"/>
    <w:rsid w:val="005434FA"/>
    <w:rsid w:val="005448D7"/>
    <w:rsid w:val="005453C2"/>
    <w:rsid w:val="00546EF8"/>
    <w:rsid w:val="00551AC7"/>
    <w:rsid w:val="0055202E"/>
    <w:rsid w:val="0055446B"/>
    <w:rsid w:val="00555B23"/>
    <w:rsid w:val="00556351"/>
    <w:rsid w:val="005607D5"/>
    <w:rsid w:val="005619CC"/>
    <w:rsid w:val="00561F42"/>
    <w:rsid w:val="00564B46"/>
    <w:rsid w:val="00565C41"/>
    <w:rsid w:val="00565F9B"/>
    <w:rsid w:val="00566088"/>
    <w:rsid w:val="00566DC9"/>
    <w:rsid w:val="00567A56"/>
    <w:rsid w:val="00567D1E"/>
    <w:rsid w:val="0057116F"/>
    <w:rsid w:val="00571550"/>
    <w:rsid w:val="00573C3E"/>
    <w:rsid w:val="00575BD9"/>
    <w:rsid w:val="00577CA3"/>
    <w:rsid w:val="00581FDC"/>
    <w:rsid w:val="005821BE"/>
    <w:rsid w:val="00584331"/>
    <w:rsid w:val="005843E9"/>
    <w:rsid w:val="00586AB3"/>
    <w:rsid w:val="00587930"/>
    <w:rsid w:val="005879B2"/>
    <w:rsid w:val="0059164C"/>
    <w:rsid w:val="005939B9"/>
    <w:rsid w:val="00593EA3"/>
    <w:rsid w:val="00593F80"/>
    <w:rsid w:val="005943CA"/>
    <w:rsid w:val="005945B7"/>
    <w:rsid w:val="00596F1E"/>
    <w:rsid w:val="00597D4F"/>
    <w:rsid w:val="005A0119"/>
    <w:rsid w:val="005A0997"/>
    <w:rsid w:val="005A0AB1"/>
    <w:rsid w:val="005A1B63"/>
    <w:rsid w:val="005A20E1"/>
    <w:rsid w:val="005A2112"/>
    <w:rsid w:val="005A45E1"/>
    <w:rsid w:val="005A643F"/>
    <w:rsid w:val="005B227F"/>
    <w:rsid w:val="005B6BF6"/>
    <w:rsid w:val="005C0098"/>
    <w:rsid w:val="005C096D"/>
    <w:rsid w:val="005C1608"/>
    <w:rsid w:val="005C17DC"/>
    <w:rsid w:val="005C3E82"/>
    <w:rsid w:val="005C44AA"/>
    <w:rsid w:val="005C59D4"/>
    <w:rsid w:val="005C6768"/>
    <w:rsid w:val="005C7F93"/>
    <w:rsid w:val="005D422A"/>
    <w:rsid w:val="005D5CC6"/>
    <w:rsid w:val="005D620D"/>
    <w:rsid w:val="005D7834"/>
    <w:rsid w:val="005D7FE2"/>
    <w:rsid w:val="005E0B17"/>
    <w:rsid w:val="005E1A23"/>
    <w:rsid w:val="005E3725"/>
    <w:rsid w:val="005E4337"/>
    <w:rsid w:val="005E46D7"/>
    <w:rsid w:val="005E5CB9"/>
    <w:rsid w:val="005E6507"/>
    <w:rsid w:val="005E6DEE"/>
    <w:rsid w:val="005F0A5F"/>
    <w:rsid w:val="005F268C"/>
    <w:rsid w:val="005F2968"/>
    <w:rsid w:val="005F46F7"/>
    <w:rsid w:val="005F4FD1"/>
    <w:rsid w:val="005F505D"/>
    <w:rsid w:val="005F6C43"/>
    <w:rsid w:val="005F701A"/>
    <w:rsid w:val="005F747D"/>
    <w:rsid w:val="005F7774"/>
    <w:rsid w:val="005F7A49"/>
    <w:rsid w:val="006000F9"/>
    <w:rsid w:val="00600A39"/>
    <w:rsid w:val="0060196C"/>
    <w:rsid w:val="0060250A"/>
    <w:rsid w:val="00603021"/>
    <w:rsid w:val="0060519B"/>
    <w:rsid w:val="00605862"/>
    <w:rsid w:val="00607342"/>
    <w:rsid w:val="00607BF9"/>
    <w:rsid w:val="00612541"/>
    <w:rsid w:val="00614F88"/>
    <w:rsid w:val="00615288"/>
    <w:rsid w:val="006154F8"/>
    <w:rsid w:val="00615CBE"/>
    <w:rsid w:val="00615FE3"/>
    <w:rsid w:val="00616168"/>
    <w:rsid w:val="006161EB"/>
    <w:rsid w:val="006161EF"/>
    <w:rsid w:val="00617F80"/>
    <w:rsid w:val="00620937"/>
    <w:rsid w:val="006219FD"/>
    <w:rsid w:val="00622A4E"/>
    <w:rsid w:val="00623075"/>
    <w:rsid w:val="006242D9"/>
    <w:rsid w:val="00624750"/>
    <w:rsid w:val="00624799"/>
    <w:rsid w:val="0062489A"/>
    <w:rsid w:val="0062525E"/>
    <w:rsid w:val="00630817"/>
    <w:rsid w:val="00631429"/>
    <w:rsid w:val="006339FB"/>
    <w:rsid w:val="00640868"/>
    <w:rsid w:val="00642DD2"/>
    <w:rsid w:val="00644E16"/>
    <w:rsid w:val="006460A2"/>
    <w:rsid w:val="006465DB"/>
    <w:rsid w:val="006470A2"/>
    <w:rsid w:val="00650979"/>
    <w:rsid w:val="00651214"/>
    <w:rsid w:val="00651D76"/>
    <w:rsid w:val="006563C2"/>
    <w:rsid w:val="006575B1"/>
    <w:rsid w:val="006604DC"/>
    <w:rsid w:val="00660E69"/>
    <w:rsid w:val="0066143A"/>
    <w:rsid w:val="00662CAD"/>
    <w:rsid w:val="006653E1"/>
    <w:rsid w:val="00666F50"/>
    <w:rsid w:val="0066709A"/>
    <w:rsid w:val="00671C40"/>
    <w:rsid w:val="00671D78"/>
    <w:rsid w:val="00672B11"/>
    <w:rsid w:val="006758A7"/>
    <w:rsid w:val="00676676"/>
    <w:rsid w:val="00677087"/>
    <w:rsid w:val="00677AD3"/>
    <w:rsid w:val="00681C05"/>
    <w:rsid w:val="0068522D"/>
    <w:rsid w:val="00685982"/>
    <w:rsid w:val="006861A5"/>
    <w:rsid w:val="00686976"/>
    <w:rsid w:val="00686EA5"/>
    <w:rsid w:val="0068773B"/>
    <w:rsid w:val="006908EF"/>
    <w:rsid w:val="00691B92"/>
    <w:rsid w:val="00693A29"/>
    <w:rsid w:val="006965FB"/>
    <w:rsid w:val="00696902"/>
    <w:rsid w:val="00697C20"/>
    <w:rsid w:val="006A0698"/>
    <w:rsid w:val="006A0FF7"/>
    <w:rsid w:val="006A3120"/>
    <w:rsid w:val="006A511A"/>
    <w:rsid w:val="006A5319"/>
    <w:rsid w:val="006B0995"/>
    <w:rsid w:val="006B0D46"/>
    <w:rsid w:val="006B1E95"/>
    <w:rsid w:val="006B57B8"/>
    <w:rsid w:val="006B5F20"/>
    <w:rsid w:val="006B7E10"/>
    <w:rsid w:val="006C0B92"/>
    <w:rsid w:val="006C2658"/>
    <w:rsid w:val="006C359C"/>
    <w:rsid w:val="006C3C70"/>
    <w:rsid w:val="006C4426"/>
    <w:rsid w:val="006C54F7"/>
    <w:rsid w:val="006C584E"/>
    <w:rsid w:val="006C6AF7"/>
    <w:rsid w:val="006C7040"/>
    <w:rsid w:val="006C7BF7"/>
    <w:rsid w:val="006D195A"/>
    <w:rsid w:val="006D32F6"/>
    <w:rsid w:val="006D511B"/>
    <w:rsid w:val="006D6136"/>
    <w:rsid w:val="006D61AF"/>
    <w:rsid w:val="006E09D2"/>
    <w:rsid w:val="006E19E5"/>
    <w:rsid w:val="006E1F8D"/>
    <w:rsid w:val="006E21D8"/>
    <w:rsid w:val="006E2405"/>
    <w:rsid w:val="006E2467"/>
    <w:rsid w:val="006E65BE"/>
    <w:rsid w:val="006F0B96"/>
    <w:rsid w:val="006F1BD8"/>
    <w:rsid w:val="006F2B7E"/>
    <w:rsid w:val="006F30A5"/>
    <w:rsid w:val="006F52F8"/>
    <w:rsid w:val="006F56C4"/>
    <w:rsid w:val="006F6F54"/>
    <w:rsid w:val="00700398"/>
    <w:rsid w:val="0070150C"/>
    <w:rsid w:val="00701D62"/>
    <w:rsid w:val="00705328"/>
    <w:rsid w:val="00707354"/>
    <w:rsid w:val="007120FB"/>
    <w:rsid w:val="00713030"/>
    <w:rsid w:val="007131A7"/>
    <w:rsid w:val="007135A4"/>
    <w:rsid w:val="007204D3"/>
    <w:rsid w:val="00721F22"/>
    <w:rsid w:val="00723BB9"/>
    <w:rsid w:val="007259EE"/>
    <w:rsid w:val="00725EC9"/>
    <w:rsid w:val="0072667C"/>
    <w:rsid w:val="00727A42"/>
    <w:rsid w:val="00731458"/>
    <w:rsid w:val="00734820"/>
    <w:rsid w:val="00735DB1"/>
    <w:rsid w:val="00737DFC"/>
    <w:rsid w:val="0074032C"/>
    <w:rsid w:val="00740765"/>
    <w:rsid w:val="00741D42"/>
    <w:rsid w:val="007431A9"/>
    <w:rsid w:val="007461BC"/>
    <w:rsid w:val="007478D6"/>
    <w:rsid w:val="007508BA"/>
    <w:rsid w:val="00751672"/>
    <w:rsid w:val="0075283C"/>
    <w:rsid w:val="00752B63"/>
    <w:rsid w:val="00755004"/>
    <w:rsid w:val="007557CE"/>
    <w:rsid w:val="00757A8C"/>
    <w:rsid w:val="00760CEF"/>
    <w:rsid w:val="007612AB"/>
    <w:rsid w:val="00762254"/>
    <w:rsid w:val="00762775"/>
    <w:rsid w:val="00763A08"/>
    <w:rsid w:val="00763D44"/>
    <w:rsid w:val="00765A88"/>
    <w:rsid w:val="00765CEC"/>
    <w:rsid w:val="00766065"/>
    <w:rsid w:val="00766407"/>
    <w:rsid w:val="00767050"/>
    <w:rsid w:val="007706E7"/>
    <w:rsid w:val="007707F0"/>
    <w:rsid w:val="00771A45"/>
    <w:rsid w:val="0077200A"/>
    <w:rsid w:val="007728C5"/>
    <w:rsid w:val="007729DF"/>
    <w:rsid w:val="0077423F"/>
    <w:rsid w:val="00780A5D"/>
    <w:rsid w:val="00781512"/>
    <w:rsid w:val="00783F72"/>
    <w:rsid w:val="007844F4"/>
    <w:rsid w:val="00784A72"/>
    <w:rsid w:val="00785A91"/>
    <w:rsid w:val="007860ED"/>
    <w:rsid w:val="00786E0D"/>
    <w:rsid w:val="007879C7"/>
    <w:rsid w:val="00790A75"/>
    <w:rsid w:val="00790E08"/>
    <w:rsid w:val="00791F38"/>
    <w:rsid w:val="00793087"/>
    <w:rsid w:val="0079358D"/>
    <w:rsid w:val="00793853"/>
    <w:rsid w:val="00793E28"/>
    <w:rsid w:val="0079448A"/>
    <w:rsid w:val="00794A97"/>
    <w:rsid w:val="00794CBC"/>
    <w:rsid w:val="00795654"/>
    <w:rsid w:val="007A1824"/>
    <w:rsid w:val="007A21B6"/>
    <w:rsid w:val="007A280F"/>
    <w:rsid w:val="007A32FB"/>
    <w:rsid w:val="007A3875"/>
    <w:rsid w:val="007A4EDB"/>
    <w:rsid w:val="007A5D31"/>
    <w:rsid w:val="007A6155"/>
    <w:rsid w:val="007A6392"/>
    <w:rsid w:val="007A6AC5"/>
    <w:rsid w:val="007A7234"/>
    <w:rsid w:val="007A765F"/>
    <w:rsid w:val="007B1BF8"/>
    <w:rsid w:val="007B2C3B"/>
    <w:rsid w:val="007B3129"/>
    <w:rsid w:val="007B3989"/>
    <w:rsid w:val="007B4933"/>
    <w:rsid w:val="007B5096"/>
    <w:rsid w:val="007B7205"/>
    <w:rsid w:val="007B7A95"/>
    <w:rsid w:val="007C07FB"/>
    <w:rsid w:val="007C18C6"/>
    <w:rsid w:val="007C3ABC"/>
    <w:rsid w:val="007C409B"/>
    <w:rsid w:val="007C4928"/>
    <w:rsid w:val="007C4CA0"/>
    <w:rsid w:val="007C67D3"/>
    <w:rsid w:val="007C6BEF"/>
    <w:rsid w:val="007C74D5"/>
    <w:rsid w:val="007C7DF5"/>
    <w:rsid w:val="007D1277"/>
    <w:rsid w:val="007D1A26"/>
    <w:rsid w:val="007D2243"/>
    <w:rsid w:val="007D376D"/>
    <w:rsid w:val="007D51F6"/>
    <w:rsid w:val="007D6554"/>
    <w:rsid w:val="007D6F8B"/>
    <w:rsid w:val="007E0DAE"/>
    <w:rsid w:val="007E4A85"/>
    <w:rsid w:val="007E696E"/>
    <w:rsid w:val="007F07E7"/>
    <w:rsid w:val="007F0DA4"/>
    <w:rsid w:val="007F30BF"/>
    <w:rsid w:val="007F33B8"/>
    <w:rsid w:val="007F386C"/>
    <w:rsid w:val="007F5158"/>
    <w:rsid w:val="007F693F"/>
    <w:rsid w:val="007F6F63"/>
    <w:rsid w:val="007F7069"/>
    <w:rsid w:val="007F7B58"/>
    <w:rsid w:val="0080029F"/>
    <w:rsid w:val="00801858"/>
    <w:rsid w:val="00803629"/>
    <w:rsid w:val="00804E4B"/>
    <w:rsid w:val="00806189"/>
    <w:rsid w:val="0080663F"/>
    <w:rsid w:val="008109C2"/>
    <w:rsid w:val="00811835"/>
    <w:rsid w:val="008130D5"/>
    <w:rsid w:val="00813ABA"/>
    <w:rsid w:val="008157D3"/>
    <w:rsid w:val="00816AEA"/>
    <w:rsid w:val="00816B07"/>
    <w:rsid w:val="00817829"/>
    <w:rsid w:val="00822D0F"/>
    <w:rsid w:val="00823CF7"/>
    <w:rsid w:val="0082592A"/>
    <w:rsid w:val="008262A3"/>
    <w:rsid w:val="00826836"/>
    <w:rsid w:val="008311BA"/>
    <w:rsid w:val="00831415"/>
    <w:rsid w:val="008319F2"/>
    <w:rsid w:val="00831F23"/>
    <w:rsid w:val="008328CC"/>
    <w:rsid w:val="008330DA"/>
    <w:rsid w:val="008330DD"/>
    <w:rsid w:val="00833C99"/>
    <w:rsid w:val="00834D2D"/>
    <w:rsid w:val="00834D72"/>
    <w:rsid w:val="00835602"/>
    <w:rsid w:val="00836A37"/>
    <w:rsid w:val="0084172C"/>
    <w:rsid w:val="008422E8"/>
    <w:rsid w:val="00845DD4"/>
    <w:rsid w:val="00846FB2"/>
    <w:rsid w:val="00851399"/>
    <w:rsid w:val="00852FFA"/>
    <w:rsid w:val="00854970"/>
    <w:rsid w:val="00854F92"/>
    <w:rsid w:val="00856560"/>
    <w:rsid w:val="00857489"/>
    <w:rsid w:val="00860C21"/>
    <w:rsid w:val="00862F78"/>
    <w:rsid w:val="0086564F"/>
    <w:rsid w:val="00867ABF"/>
    <w:rsid w:val="00870BC8"/>
    <w:rsid w:val="00872C33"/>
    <w:rsid w:val="00873925"/>
    <w:rsid w:val="00874481"/>
    <w:rsid w:val="008748B4"/>
    <w:rsid w:val="008748BD"/>
    <w:rsid w:val="00880C42"/>
    <w:rsid w:val="00882FEB"/>
    <w:rsid w:val="00883030"/>
    <w:rsid w:val="00883179"/>
    <w:rsid w:val="0088360E"/>
    <w:rsid w:val="00884728"/>
    <w:rsid w:val="00886539"/>
    <w:rsid w:val="00887679"/>
    <w:rsid w:val="00887AD9"/>
    <w:rsid w:val="008912E1"/>
    <w:rsid w:val="008913B5"/>
    <w:rsid w:val="008917A2"/>
    <w:rsid w:val="00891FC2"/>
    <w:rsid w:val="00892239"/>
    <w:rsid w:val="00892EAE"/>
    <w:rsid w:val="0089639A"/>
    <w:rsid w:val="008A0E5C"/>
    <w:rsid w:val="008A4C80"/>
    <w:rsid w:val="008A692C"/>
    <w:rsid w:val="008A7FE4"/>
    <w:rsid w:val="008B2413"/>
    <w:rsid w:val="008B3A22"/>
    <w:rsid w:val="008B4C5C"/>
    <w:rsid w:val="008B514A"/>
    <w:rsid w:val="008B5588"/>
    <w:rsid w:val="008C0F49"/>
    <w:rsid w:val="008C11F3"/>
    <w:rsid w:val="008C274D"/>
    <w:rsid w:val="008C3049"/>
    <w:rsid w:val="008C43A1"/>
    <w:rsid w:val="008C5B35"/>
    <w:rsid w:val="008C5F31"/>
    <w:rsid w:val="008C79B1"/>
    <w:rsid w:val="008D087D"/>
    <w:rsid w:val="008D133E"/>
    <w:rsid w:val="008D4F5D"/>
    <w:rsid w:val="008D7844"/>
    <w:rsid w:val="008E149C"/>
    <w:rsid w:val="008E14C9"/>
    <w:rsid w:val="008E4026"/>
    <w:rsid w:val="008E4368"/>
    <w:rsid w:val="008E536D"/>
    <w:rsid w:val="008E66DC"/>
    <w:rsid w:val="008F1BD6"/>
    <w:rsid w:val="008F2371"/>
    <w:rsid w:val="008F304A"/>
    <w:rsid w:val="008F3543"/>
    <w:rsid w:val="008F48DC"/>
    <w:rsid w:val="008F4BF9"/>
    <w:rsid w:val="008F5DEB"/>
    <w:rsid w:val="008F6605"/>
    <w:rsid w:val="008F7EB3"/>
    <w:rsid w:val="00900E0A"/>
    <w:rsid w:val="00902222"/>
    <w:rsid w:val="0090246F"/>
    <w:rsid w:val="00903619"/>
    <w:rsid w:val="0090432C"/>
    <w:rsid w:val="009051E7"/>
    <w:rsid w:val="009059D2"/>
    <w:rsid w:val="00905E29"/>
    <w:rsid w:val="00906114"/>
    <w:rsid w:val="0090680C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1A5C"/>
    <w:rsid w:val="00913039"/>
    <w:rsid w:val="0091568A"/>
    <w:rsid w:val="00915A95"/>
    <w:rsid w:val="00916B58"/>
    <w:rsid w:val="00917B46"/>
    <w:rsid w:val="00920B48"/>
    <w:rsid w:val="0092280E"/>
    <w:rsid w:val="00922CCA"/>
    <w:rsid w:val="00923505"/>
    <w:rsid w:val="00925399"/>
    <w:rsid w:val="00926D2B"/>
    <w:rsid w:val="00931FF8"/>
    <w:rsid w:val="00932BA5"/>
    <w:rsid w:val="00933C7E"/>
    <w:rsid w:val="009350BF"/>
    <w:rsid w:val="009350C4"/>
    <w:rsid w:val="00941988"/>
    <w:rsid w:val="00941C18"/>
    <w:rsid w:val="00943781"/>
    <w:rsid w:val="0094638A"/>
    <w:rsid w:val="00946F4C"/>
    <w:rsid w:val="00947C96"/>
    <w:rsid w:val="009500D3"/>
    <w:rsid w:val="00953F0E"/>
    <w:rsid w:val="0095442E"/>
    <w:rsid w:val="00954A1C"/>
    <w:rsid w:val="00954BE3"/>
    <w:rsid w:val="009572BC"/>
    <w:rsid w:val="00960880"/>
    <w:rsid w:val="00960EA5"/>
    <w:rsid w:val="0096173E"/>
    <w:rsid w:val="00962C4A"/>
    <w:rsid w:val="009640EF"/>
    <w:rsid w:val="00965083"/>
    <w:rsid w:val="00965B99"/>
    <w:rsid w:val="0096748F"/>
    <w:rsid w:val="00967867"/>
    <w:rsid w:val="009708A8"/>
    <w:rsid w:val="0097220A"/>
    <w:rsid w:val="00974362"/>
    <w:rsid w:val="00974CAF"/>
    <w:rsid w:val="0097509A"/>
    <w:rsid w:val="00975210"/>
    <w:rsid w:val="00975381"/>
    <w:rsid w:val="009761BC"/>
    <w:rsid w:val="00976624"/>
    <w:rsid w:val="009771AA"/>
    <w:rsid w:val="0098006A"/>
    <w:rsid w:val="0098295E"/>
    <w:rsid w:val="00983192"/>
    <w:rsid w:val="00984D37"/>
    <w:rsid w:val="009850F5"/>
    <w:rsid w:val="0098632A"/>
    <w:rsid w:val="00986F5B"/>
    <w:rsid w:val="009871C9"/>
    <w:rsid w:val="00990E9A"/>
    <w:rsid w:val="009912FA"/>
    <w:rsid w:val="009933D6"/>
    <w:rsid w:val="009935A0"/>
    <w:rsid w:val="00995581"/>
    <w:rsid w:val="00995661"/>
    <w:rsid w:val="0099721A"/>
    <w:rsid w:val="009A0381"/>
    <w:rsid w:val="009A154D"/>
    <w:rsid w:val="009A159E"/>
    <w:rsid w:val="009A28EC"/>
    <w:rsid w:val="009A299A"/>
    <w:rsid w:val="009A3423"/>
    <w:rsid w:val="009A48B8"/>
    <w:rsid w:val="009A4C0E"/>
    <w:rsid w:val="009A517A"/>
    <w:rsid w:val="009A5DDB"/>
    <w:rsid w:val="009A66B7"/>
    <w:rsid w:val="009A6C24"/>
    <w:rsid w:val="009B0B40"/>
    <w:rsid w:val="009B6EC7"/>
    <w:rsid w:val="009B728C"/>
    <w:rsid w:val="009C01E2"/>
    <w:rsid w:val="009C2B0B"/>
    <w:rsid w:val="009C307F"/>
    <w:rsid w:val="009C350D"/>
    <w:rsid w:val="009C3FFF"/>
    <w:rsid w:val="009C4578"/>
    <w:rsid w:val="009C4AF3"/>
    <w:rsid w:val="009C5BD1"/>
    <w:rsid w:val="009C65C7"/>
    <w:rsid w:val="009C675D"/>
    <w:rsid w:val="009C6E1B"/>
    <w:rsid w:val="009D18A6"/>
    <w:rsid w:val="009D2844"/>
    <w:rsid w:val="009D2E52"/>
    <w:rsid w:val="009D35A6"/>
    <w:rsid w:val="009D392F"/>
    <w:rsid w:val="009D40FD"/>
    <w:rsid w:val="009D5302"/>
    <w:rsid w:val="009D555D"/>
    <w:rsid w:val="009D710D"/>
    <w:rsid w:val="009E01E7"/>
    <w:rsid w:val="009E0519"/>
    <w:rsid w:val="009E13AA"/>
    <w:rsid w:val="009E238C"/>
    <w:rsid w:val="009E4C33"/>
    <w:rsid w:val="009F0A92"/>
    <w:rsid w:val="009F131C"/>
    <w:rsid w:val="009F2452"/>
    <w:rsid w:val="009F2530"/>
    <w:rsid w:val="009F3970"/>
    <w:rsid w:val="009F44ED"/>
    <w:rsid w:val="009F5FF9"/>
    <w:rsid w:val="009F7168"/>
    <w:rsid w:val="009F7A31"/>
    <w:rsid w:val="00A002D3"/>
    <w:rsid w:val="00A02C8B"/>
    <w:rsid w:val="00A04A26"/>
    <w:rsid w:val="00A04CBF"/>
    <w:rsid w:val="00A0643F"/>
    <w:rsid w:val="00A0676C"/>
    <w:rsid w:val="00A10158"/>
    <w:rsid w:val="00A10D12"/>
    <w:rsid w:val="00A14B4B"/>
    <w:rsid w:val="00A1547F"/>
    <w:rsid w:val="00A15587"/>
    <w:rsid w:val="00A159B5"/>
    <w:rsid w:val="00A222BA"/>
    <w:rsid w:val="00A23CDF"/>
    <w:rsid w:val="00A23E05"/>
    <w:rsid w:val="00A240D6"/>
    <w:rsid w:val="00A24C53"/>
    <w:rsid w:val="00A256F1"/>
    <w:rsid w:val="00A25955"/>
    <w:rsid w:val="00A26D2B"/>
    <w:rsid w:val="00A272EA"/>
    <w:rsid w:val="00A27C4E"/>
    <w:rsid w:val="00A31C24"/>
    <w:rsid w:val="00A3280F"/>
    <w:rsid w:val="00A34579"/>
    <w:rsid w:val="00A3568C"/>
    <w:rsid w:val="00A35B55"/>
    <w:rsid w:val="00A35CFB"/>
    <w:rsid w:val="00A370AC"/>
    <w:rsid w:val="00A45118"/>
    <w:rsid w:val="00A453FE"/>
    <w:rsid w:val="00A45F3B"/>
    <w:rsid w:val="00A46E86"/>
    <w:rsid w:val="00A47C33"/>
    <w:rsid w:val="00A47CB8"/>
    <w:rsid w:val="00A511AF"/>
    <w:rsid w:val="00A52229"/>
    <w:rsid w:val="00A548CB"/>
    <w:rsid w:val="00A5546A"/>
    <w:rsid w:val="00A56360"/>
    <w:rsid w:val="00A57B98"/>
    <w:rsid w:val="00A64208"/>
    <w:rsid w:val="00A64A91"/>
    <w:rsid w:val="00A64B74"/>
    <w:rsid w:val="00A65BE9"/>
    <w:rsid w:val="00A65F19"/>
    <w:rsid w:val="00A67658"/>
    <w:rsid w:val="00A7100B"/>
    <w:rsid w:val="00A71A59"/>
    <w:rsid w:val="00A71E4E"/>
    <w:rsid w:val="00A764DE"/>
    <w:rsid w:val="00A769E3"/>
    <w:rsid w:val="00A77AFF"/>
    <w:rsid w:val="00A8007C"/>
    <w:rsid w:val="00A801BF"/>
    <w:rsid w:val="00A81B45"/>
    <w:rsid w:val="00A83639"/>
    <w:rsid w:val="00A849DD"/>
    <w:rsid w:val="00A8746E"/>
    <w:rsid w:val="00A8766E"/>
    <w:rsid w:val="00A8767F"/>
    <w:rsid w:val="00A9018D"/>
    <w:rsid w:val="00A901F7"/>
    <w:rsid w:val="00A9093E"/>
    <w:rsid w:val="00A91195"/>
    <w:rsid w:val="00A91C16"/>
    <w:rsid w:val="00A91C1A"/>
    <w:rsid w:val="00A92B43"/>
    <w:rsid w:val="00A93605"/>
    <w:rsid w:val="00A93C50"/>
    <w:rsid w:val="00A9496F"/>
    <w:rsid w:val="00A9583C"/>
    <w:rsid w:val="00A9614E"/>
    <w:rsid w:val="00A96FF1"/>
    <w:rsid w:val="00AA0E6E"/>
    <w:rsid w:val="00AA1208"/>
    <w:rsid w:val="00AA1465"/>
    <w:rsid w:val="00AA28FA"/>
    <w:rsid w:val="00AA2E48"/>
    <w:rsid w:val="00AB074F"/>
    <w:rsid w:val="00AB1E47"/>
    <w:rsid w:val="00AB2115"/>
    <w:rsid w:val="00AB310D"/>
    <w:rsid w:val="00AB3A51"/>
    <w:rsid w:val="00AB41BA"/>
    <w:rsid w:val="00AB4788"/>
    <w:rsid w:val="00AB782D"/>
    <w:rsid w:val="00AC0C81"/>
    <w:rsid w:val="00AC1DF9"/>
    <w:rsid w:val="00AC3712"/>
    <w:rsid w:val="00AC3E99"/>
    <w:rsid w:val="00AC4854"/>
    <w:rsid w:val="00AC53CC"/>
    <w:rsid w:val="00AC5470"/>
    <w:rsid w:val="00AC59DC"/>
    <w:rsid w:val="00AC6D06"/>
    <w:rsid w:val="00AC70EB"/>
    <w:rsid w:val="00AC738F"/>
    <w:rsid w:val="00AD0070"/>
    <w:rsid w:val="00AD1C80"/>
    <w:rsid w:val="00AD2347"/>
    <w:rsid w:val="00AD2D01"/>
    <w:rsid w:val="00AD376E"/>
    <w:rsid w:val="00AD3C30"/>
    <w:rsid w:val="00AD51CB"/>
    <w:rsid w:val="00AD58D0"/>
    <w:rsid w:val="00AD630D"/>
    <w:rsid w:val="00AE1B90"/>
    <w:rsid w:val="00AE57BA"/>
    <w:rsid w:val="00AE7088"/>
    <w:rsid w:val="00AE74E5"/>
    <w:rsid w:val="00AF1ABD"/>
    <w:rsid w:val="00AF1D01"/>
    <w:rsid w:val="00AF5E0E"/>
    <w:rsid w:val="00AF7C6E"/>
    <w:rsid w:val="00B00D7C"/>
    <w:rsid w:val="00B02DBB"/>
    <w:rsid w:val="00B03ADF"/>
    <w:rsid w:val="00B03BE8"/>
    <w:rsid w:val="00B042D0"/>
    <w:rsid w:val="00B057A4"/>
    <w:rsid w:val="00B119EB"/>
    <w:rsid w:val="00B15123"/>
    <w:rsid w:val="00B16E45"/>
    <w:rsid w:val="00B20EAA"/>
    <w:rsid w:val="00B20ECC"/>
    <w:rsid w:val="00B2143E"/>
    <w:rsid w:val="00B21463"/>
    <w:rsid w:val="00B22224"/>
    <w:rsid w:val="00B22B1C"/>
    <w:rsid w:val="00B23164"/>
    <w:rsid w:val="00B256AE"/>
    <w:rsid w:val="00B26894"/>
    <w:rsid w:val="00B27393"/>
    <w:rsid w:val="00B32898"/>
    <w:rsid w:val="00B3461B"/>
    <w:rsid w:val="00B35A99"/>
    <w:rsid w:val="00B361D4"/>
    <w:rsid w:val="00B375E5"/>
    <w:rsid w:val="00B37638"/>
    <w:rsid w:val="00B40106"/>
    <w:rsid w:val="00B42382"/>
    <w:rsid w:val="00B46756"/>
    <w:rsid w:val="00B467E0"/>
    <w:rsid w:val="00B50000"/>
    <w:rsid w:val="00B5051F"/>
    <w:rsid w:val="00B52A7F"/>
    <w:rsid w:val="00B56020"/>
    <w:rsid w:val="00B5668A"/>
    <w:rsid w:val="00B56E6E"/>
    <w:rsid w:val="00B56FEA"/>
    <w:rsid w:val="00B5726F"/>
    <w:rsid w:val="00B60683"/>
    <w:rsid w:val="00B60A19"/>
    <w:rsid w:val="00B62912"/>
    <w:rsid w:val="00B62CCC"/>
    <w:rsid w:val="00B64DF1"/>
    <w:rsid w:val="00B65F5D"/>
    <w:rsid w:val="00B66788"/>
    <w:rsid w:val="00B67897"/>
    <w:rsid w:val="00B70069"/>
    <w:rsid w:val="00B70658"/>
    <w:rsid w:val="00B70745"/>
    <w:rsid w:val="00B70771"/>
    <w:rsid w:val="00B71EF4"/>
    <w:rsid w:val="00B72709"/>
    <w:rsid w:val="00B733B0"/>
    <w:rsid w:val="00B746D5"/>
    <w:rsid w:val="00B75271"/>
    <w:rsid w:val="00B75835"/>
    <w:rsid w:val="00B771B7"/>
    <w:rsid w:val="00B80880"/>
    <w:rsid w:val="00B810E9"/>
    <w:rsid w:val="00B81CF2"/>
    <w:rsid w:val="00B82C6F"/>
    <w:rsid w:val="00B83CC5"/>
    <w:rsid w:val="00B83DF4"/>
    <w:rsid w:val="00B845BD"/>
    <w:rsid w:val="00B84DBB"/>
    <w:rsid w:val="00B84E3B"/>
    <w:rsid w:val="00B84F86"/>
    <w:rsid w:val="00B85516"/>
    <w:rsid w:val="00B868A0"/>
    <w:rsid w:val="00B86DBA"/>
    <w:rsid w:val="00B909D2"/>
    <w:rsid w:val="00B909E9"/>
    <w:rsid w:val="00B90EAF"/>
    <w:rsid w:val="00B91413"/>
    <w:rsid w:val="00B929A6"/>
    <w:rsid w:val="00B92A9A"/>
    <w:rsid w:val="00B92DB4"/>
    <w:rsid w:val="00B92DE7"/>
    <w:rsid w:val="00B95DD3"/>
    <w:rsid w:val="00B96286"/>
    <w:rsid w:val="00B9637B"/>
    <w:rsid w:val="00BA4833"/>
    <w:rsid w:val="00BB07E2"/>
    <w:rsid w:val="00BB18C0"/>
    <w:rsid w:val="00BB3B49"/>
    <w:rsid w:val="00BB667E"/>
    <w:rsid w:val="00BC2EE4"/>
    <w:rsid w:val="00BC33E5"/>
    <w:rsid w:val="00BC3473"/>
    <w:rsid w:val="00BC5E4A"/>
    <w:rsid w:val="00BC716F"/>
    <w:rsid w:val="00BC732E"/>
    <w:rsid w:val="00BC73F0"/>
    <w:rsid w:val="00BD1C54"/>
    <w:rsid w:val="00BD276D"/>
    <w:rsid w:val="00BD2903"/>
    <w:rsid w:val="00BD2A90"/>
    <w:rsid w:val="00BD312C"/>
    <w:rsid w:val="00BD3279"/>
    <w:rsid w:val="00BD5D98"/>
    <w:rsid w:val="00BD676B"/>
    <w:rsid w:val="00BD7A52"/>
    <w:rsid w:val="00BD7EEE"/>
    <w:rsid w:val="00BE060F"/>
    <w:rsid w:val="00BE22C6"/>
    <w:rsid w:val="00BE29DC"/>
    <w:rsid w:val="00BE2EDB"/>
    <w:rsid w:val="00BE437A"/>
    <w:rsid w:val="00BE4445"/>
    <w:rsid w:val="00BE5239"/>
    <w:rsid w:val="00BE67B2"/>
    <w:rsid w:val="00BE6860"/>
    <w:rsid w:val="00BE79E8"/>
    <w:rsid w:val="00BF0518"/>
    <w:rsid w:val="00BF3553"/>
    <w:rsid w:val="00BF3B93"/>
    <w:rsid w:val="00BF4078"/>
    <w:rsid w:val="00BF666E"/>
    <w:rsid w:val="00BF7C16"/>
    <w:rsid w:val="00C0121E"/>
    <w:rsid w:val="00C04EA7"/>
    <w:rsid w:val="00C05CB7"/>
    <w:rsid w:val="00C06CB3"/>
    <w:rsid w:val="00C10B0F"/>
    <w:rsid w:val="00C119AD"/>
    <w:rsid w:val="00C11A11"/>
    <w:rsid w:val="00C14647"/>
    <w:rsid w:val="00C15077"/>
    <w:rsid w:val="00C1529D"/>
    <w:rsid w:val="00C1722F"/>
    <w:rsid w:val="00C21BD2"/>
    <w:rsid w:val="00C234A7"/>
    <w:rsid w:val="00C2364D"/>
    <w:rsid w:val="00C23FA9"/>
    <w:rsid w:val="00C24862"/>
    <w:rsid w:val="00C26976"/>
    <w:rsid w:val="00C27558"/>
    <w:rsid w:val="00C31D36"/>
    <w:rsid w:val="00C32D40"/>
    <w:rsid w:val="00C32DBF"/>
    <w:rsid w:val="00C344EA"/>
    <w:rsid w:val="00C3563B"/>
    <w:rsid w:val="00C403AA"/>
    <w:rsid w:val="00C43799"/>
    <w:rsid w:val="00C44231"/>
    <w:rsid w:val="00C466E6"/>
    <w:rsid w:val="00C47DBE"/>
    <w:rsid w:val="00C47E1E"/>
    <w:rsid w:val="00C517CB"/>
    <w:rsid w:val="00C51EC7"/>
    <w:rsid w:val="00C52925"/>
    <w:rsid w:val="00C52F9C"/>
    <w:rsid w:val="00C54499"/>
    <w:rsid w:val="00C555CB"/>
    <w:rsid w:val="00C64752"/>
    <w:rsid w:val="00C65061"/>
    <w:rsid w:val="00C656A0"/>
    <w:rsid w:val="00C65CEE"/>
    <w:rsid w:val="00C65E33"/>
    <w:rsid w:val="00C66128"/>
    <w:rsid w:val="00C67104"/>
    <w:rsid w:val="00C70278"/>
    <w:rsid w:val="00C73B19"/>
    <w:rsid w:val="00C74B72"/>
    <w:rsid w:val="00C75768"/>
    <w:rsid w:val="00C818DE"/>
    <w:rsid w:val="00C83ADF"/>
    <w:rsid w:val="00C8432E"/>
    <w:rsid w:val="00C84804"/>
    <w:rsid w:val="00C84BBB"/>
    <w:rsid w:val="00C85E63"/>
    <w:rsid w:val="00C8603C"/>
    <w:rsid w:val="00C866F1"/>
    <w:rsid w:val="00C8683B"/>
    <w:rsid w:val="00C86FAA"/>
    <w:rsid w:val="00C87CBF"/>
    <w:rsid w:val="00C902B4"/>
    <w:rsid w:val="00C913D7"/>
    <w:rsid w:val="00C92A0B"/>
    <w:rsid w:val="00C94EC2"/>
    <w:rsid w:val="00C95081"/>
    <w:rsid w:val="00C95106"/>
    <w:rsid w:val="00C95678"/>
    <w:rsid w:val="00C95DE5"/>
    <w:rsid w:val="00C96558"/>
    <w:rsid w:val="00C96D83"/>
    <w:rsid w:val="00C97276"/>
    <w:rsid w:val="00C97321"/>
    <w:rsid w:val="00CA1C13"/>
    <w:rsid w:val="00CA1CA5"/>
    <w:rsid w:val="00CA241D"/>
    <w:rsid w:val="00CA3359"/>
    <w:rsid w:val="00CA3629"/>
    <w:rsid w:val="00CA4B03"/>
    <w:rsid w:val="00CA5425"/>
    <w:rsid w:val="00CA5732"/>
    <w:rsid w:val="00CA5931"/>
    <w:rsid w:val="00CA5CD0"/>
    <w:rsid w:val="00CA60A7"/>
    <w:rsid w:val="00CA6A3C"/>
    <w:rsid w:val="00CA6BE1"/>
    <w:rsid w:val="00CA6E59"/>
    <w:rsid w:val="00CA743E"/>
    <w:rsid w:val="00CA7BDA"/>
    <w:rsid w:val="00CB128E"/>
    <w:rsid w:val="00CB239D"/>
    <w:rsid w:val="00CB2D6D"/>
    <w:rsid w:val="00CB4198"/>
    <w:rsid w:val="00CB4818"/>
    <w:rsid w:val="00CB55EB"/>
    <w:rsid w:val="00CB67D8"/>
    <w:rsid w:val="00CB78F2"/>
    <w:rsid w:val="00CC010C"/>
    <w:rsid w:val="00CC1AB4"/>
    <w:rsid w:val="00CC298A"/>
    <w:rsid w:val="00CC2F30"/>
    <w:rsid w:val="00CC6F8E"/>
    <w:rsid w:val="00CD02D8"/>
    <w:rsid w:val="00CD0650"/>
    <w:rsid w:val="00CD0DBB"/>
    <w:rsid w:val="00CD2F4C"/>
    <w:rsid w:val="00CD3740"/>
    <w:rsid w:val="00CD5698"/>
    <w:rsid w:val="00CD7D33"/>
    <w:rsid w:val="00CE0A22"/>
    <w:rsid w:val="00CE2BDB"/>
    <w:rsid w:val="00CE3657"/>
    <w:rsid w:val="00CE3C40"/>
    <w:rsid w:val="00CE3F71"/>
    <w:rsid w:val="00CE4D33"/>
    <w:rsid w:val="00CE5224"/>
    <w:rsid w:val="00CE68F1"/>
    <w:rsid w:val="00CE7837"/>
    <w:rsid w:val="00CE7886"/>
    <w:rsid w:val="00CF1354"/>
    <w:rsid w:val="00CF14B7"/>
    <w:rsid w:val="00CF1B98"/>
    <w:rsid w:val="00CF4FBD"/>
    <w:rsid w:val="00CF6175"/>
    <w:rsid w:val="00CF6AC5"/>
    <w:rsid w:val="00D071E3"/>
    <w:rsid w:val="00D075F7"/>
    <w:rsid w:val="00D07D29"/>
    <w:rsid w:val="00D10F8F"/>
    <w:rsid w:val="00D112AD"/>
    <w:rsid w:val="00D12DAA"/>
    <w:rsid w:val="00D149BC"/>
    <w:rsid w:val="00D20BA3"/>
    <w:rsid w:val="00D22594"/>
    <w:rsid w:val="00D229C9"/>
    <w:rsid w:val="00D2412F"/>
    <w:rsid w:val="00D2485D"/>
    <w:rsid w:val="00D264DE"/>
    <w:rsid w:val="00D276B6"/>
    <w:rsid w:val="00D337EE"/>
    <w:rsid w:val="00D34522"/>
    <w:rsid w:val="00D35525"/>
    <w:rsid w:val="00D40102"/>
    <w:rsid w:val="00D4116C"/>
    <w:rsid w:val="00D42679"/>
    <w:rsid w:val="00D42C48"/>
    <w:rsid w:val="00D45F98"/>
    <w:rsid w:val="00D52B91"/>
    <w:rsid w:val="00D52CD8"/>
    <w:rsid w:val="00D53C64"/>
    <w:rsid w:val="00D541C0"/>
    <w:rsid w:val="00D56467"/>
    <w:rsid w:val="00D61E34"/>
    <w:rsid w:val="00D62186"/>
    <w:rsid w:val="00D639FF"/>
    <w:rsid w:val="00D64FD1"/>
    <w:rsid w:val="00D65456"/>
    <w:rsid w:val="00D66B9D"/>
    <w:rsid w:val="00D72F6F"/>
    <w:rsid w:val="00D7434C"/>
    <w:rsid w:val="00D75149"/>
    <w:rsid w:val="00D76515"/>
    <w:rsid w:val="00D76BE0"/>
    <w:rsid w:val="00D774A0"/>
    <w:rsid w:val="00D82027"/>
    <w:rsid w:val="00D83514"/>
    <w:rsid w:val="00D843A0"/>
    <w:rsid w:val="00D85745"/>
    <w:rsid w:val="00D86870"/>
    <w:rsid w:val="00D87AAF"/>
    <w:rsid w:val="00D87BC9"/>
    <w:rsid w:val="00D9037F"/>
    <w:rsid w:val="00D9398B"/>
    <w:rsid w:val="00D97C88"/>
    <w:rsid w:val="00DA0602"/>
    <w:rsid w:val="00DA0726"/>
    <w:rsid w:val="00DA158B"/>
    <w:rsid w:val="00DA21D0"/>
    <w:rsid w:val="00DA5908"/>
    <w:rsid w:val="00DA5924"/>
    <w:rsid w:val="00DA605D"/>
    <w:rsid w:val="00DA628A"/>
    <w:rsid w:val="00DB220C"/>
    <w:rsid w:val="00DB39DA"/>
    <w:rsid w:val="00DB4BB9"/>
    <w:rsid w:val="00DB564F"/>
    <w:rsid w:val="00DB6DA2"/>
    <w:rsid w:val="00DC27F3"/>
    <w:rsid w:val="00DC364C"/>
    <w:rsid w:val="00DC4471"/>
    <w:rsid w:val="00DC45F2"/>
    <w:rsid w:val="00DC46D9"/>
    <w:rsid w:val="00DC561D"/>
    <w:rsid w:val="00DC5C9A"/>
    <w:rsid w:val="00DC5E0C"/>
    <w:rsid w:val="00DD1EA9"/>
    <w:rsid w:val="00DD23DF"/>
    <w:rsid w:val="00DD28EF"/>
    <w:rsid w:val="00DD36EC"/>
    <w:rsid w:val="00DD4CAF"/>
    <w:rsid w:val="00DD53BA"/>
    <w:rsid w:val="00DE1ACC"/>
    <w:rsid w:val="00DE1AEF"/>
    <w:rsid w:val="00DE2E7A"/>
    <w:rsid w:val="00DE41A8"/>
    <w:rsid w:val="00DE5A59"/>
    <w:rsid w:val="00DE6ECD"/>
    <w:rsid w:val="00DE74C8"/>
    <w:rsid w:val="00DE7DBC"/>
    <w:rsid w:val="00DF101F"/>
    <w:rsid w:val="00DF164D"/>
    <w:rsid w:val="00DF189B"/>
    <w:rsid w:val="00DF3F09"/>
    <w:rsid w:val="00DF41DB"/>
    <w:rsid w:val="00DF53AD"/>
    <w:rsid w:val="00DF53B9"/>
    <w:rsid w:val="00DF55CE"/>
    <w:rsid w:val="00DF5C55"/>
    <w:rsid w:val="00DF5EE6"/>
    <w:rsid w:val="00DF67CA"/>
    <w:rsid w:val="00DF7A47"/>
    <w:rsid w:val="00E00B2D"/>
    <w:rsid w:val="00E01025"/>
    <w:rsid w:val="00E01CD5"/>
    <w:rsid w:val="00E020D6"/>
    <w:rsid w:val="00E02AA3"/>
    <w:rsid w:val="00E02B75"/>
    <w:rsid w:val="00E0430B"/>
    <w:rsid w:val="00E051AA"/>
    <w:rsid w:val="00E06FCF"/>
    <w:rsid w:val="00E0792A"/>
    <w:rsid w:val="00E07F2C"/>
    <w:rsid w:val="00E109E5"/>
    <w:rsid w:val="00E10B0C"/>
    <w:rsid w:val="00E11545"/>
    <w:rsid w:val="00E115CE"/>
    <w:rsid w:val="00E13D79"/>
    <w:rsid w:val="00E170FC"/>
    <w:rsid w:val="00E175BC"/>
    <w:rsid w:val="00E17C47"/>
    <w:rsid w:val="00E2092C"/>
    <w:rsid w:val="00E2262E"/>
    <w:rsid w:val="00E2341B"/>
    <w:rsid w:val="00E24A39"/>
    <w:rsid w:val="00E26FCF"/>
    <w:rsid w:val="00E27211"/>
    <w:rsid w:val="00E27C07"/>
    <w:rsid w:val="00E300ED"/>
    <w:rsid w:val="00E32C32"/>
    <w:rsid w:val="00E32D7C"/>
    <w:rsid w:val="00E372F4"/>
    <w:rsid w:val="00E40731"/>
    <w:rsid w:val="00E423B0"/>
    <w:rsid w:val="00E44329"/>
    <w:rsid w:val="00E451D5"/>
    <w:rsid w:val="00E46C2B"/>
    <w:rsid w:val="00E46EDD"/>
    <w:rsid w:val="00E46FB5"/>
    <w:rsid w:val="00E50895"/>
    <w:rsid w:val="00E50DCF"/>
    <w:rsid w:val="00E5146B"/>
    <w:rsid w:val="00E52350"/>
    <w:rsid w:val="00E53AC5"/>
    <w:rsid w:val="00E57033"/>
    <w:rsid w:val="00E60574"/>
    <w:rsid w:val="00E673BB"/>
    <w:rsid w:val="00E71B4C"/>
    <w:rsid w:val="00E7540F"/>
    <w:rsid w:val="00E8091B"/>
    <w:rsid w:val="00E80931"/>
    <w:rsid w:val="00E80DA5"/>
    <w:rsid w:val="00E8228E"/>
    <w:rsid w:val="00E87331"/>
    <w:rsid w:val="00E879E1"/>
    <w:rsid w:val="00E91133"/>
    <w:rsid w:val="00E91BF2"/>
    <w:rsid w:val="00E9429B"/>
    <w:rsid w:val="00E960E6"/>
    <w:rsid w:val="00E973EE"/>
    <w:rsid w:val="00EA009D"/>
    <w:rsid w:val="00EA1262"/>
    <w:rsid w:val="00EA2023"/>
    <w:rsid w:val="00EA3249"/>
    <w:rsid w:val="00EA328E"/>
    <w:rsid w:val="00EA448F"/>
    <w:rsid w:val="00EA52EB"/>
    <w:rsid w:val="00EA5ADE"/>
    <w:rsid w:val="00EA73B0"/>
    <w:rsid w:val="00EB1045"/>
    <w:rsid w:val="00EB14E9"/>
    <w:rsid w:val="00EB1E4A"/>
    <w:rsid w:val="00EB4FA5"/>
    <w:rsid w:val="00EB59F5"/>
    <w:rsid w:val="00EB5B61"/>
    <w:rsid w:val="00EB60F0"/>
    <w:rsid w:val="00EB6476"/>
    <w:rsid w:val="00EC05C5"/>
    <w:rsid w:val="00EC112C"/>
    <w:rsid w:val="00EC33D1"/>
    <w:rsid w:val="00EC4169"/>
    <w:rsid w:val="00EC43D8"/>
    <w:rsid w:val="00EC5C9B"/>
    <w:rsid w:val="00EC5D2D"/>
    <w:rsid w:val="00ED3172"/>
    <w:rsid w:val="00ED4AF7"/>
    <w:rsid w:val="00ED766B"/>
    <w:rsid w:val="00ED7949"/>
    <w:rsid w:val="00EE4B9A"/>
    <w:rsid w:val="00EE5E45"/>
    <w:rsid w:val="00EE618E"/>
    <w:rsid w:val="00EE622F"/>
    <w:rsid w:val="00EE74F0"/>
    <w:rsid w:val="00EE78BC"/>
    <w:rsid w:val="00EE7B8F"/>
    <w:rsid w:val="00EF0C7D"/>
    <w:rsid w:val="00EF2310"/>
    <w:rsid w:val="00EF2415"/>
    <w:rsid w:val="00EF2B28"/>
    <w:rsid w:val="00EF3BD5"/>
    <w:rsid w:val="00EF3D7E"/>
    <w:rsid w:val="00EF5F30"/>
    <w:rsid w:val="00EF65A7"/>
    <w:rsid w:val="00F07BFE"/>
    <w:rsid w:val="00F10314"/>
    <w:rsid w:val="00F103F8"/>
    <w:rsid w:val="00F10B84"/>
    <w:rsid w:val="00F11632"/>
    <w:rsid w:val="00F11FDC"/>
    <w:rsid w:val="00F127C2"/>
    <w:rsid w:val="00F12FFF"/>
    <w:rsid w:val="00F13F65"/>
    <w:rsid w:val="00F14B6F"/>
    <w:rsid w:val="00F14D0F"/>
    <w:rsid w:val="00F14F6D"/>
    <w:rsid w:val="00F15231"/>
    <w:rsid w:val="00F171F7"/>
    <w:rsid w:val="00F17459"/>
    <w:rsid w:val="00F20479"/>
    <w:rsid w:val="00F20C7E"/>
    <w:rsid w:val="00F2189D"/>
    <w:rsid w:val="00F21CB6"/>
    <w:rsid w:val="00F22367"/>
    <w:rsid w:val="00F24798"/>
    <w:rsid w:val="00F25D64"/>
    <w:rsid w:val="00F322BC"/>
    <w:rsid w:val="00F33E0E"/>
    <w:rsid w:val="00F3405A"/>
    <w:rsid w:val="00F361BB"/>
    <w:rsid w:val="00F3663A"/>
    <w:rsid w:val="00F36903"/>
    <w:rsid w:val="00F37833"/>
    <w:rsid w:val="00F37F14"/>
    <w:rsid w:val="00F42AAE"/>
    <w:rsid w:val="00F45FFF"/>
    <w:rsid w:val="00F46C12"/>
    <w:rsid w:val="00F50741"/>
    <w:rsid w:val="00F51369"/>
    <w:rsid w:val="00F5195C"/>
    <w:rsid w:val="00F54568"/>
    <w:rsid w:val="00F555D6"/>
    <w:rsid w:val="00F57CC6"/>
    <w:rsid w:val="00F57CF6"/>
    <w:rsid w:val="00F615BF"/>
    <w:rsid w:val="00F626D1"/>
    <w:rsid w:val="00F62A91"/>
    <w:rsid w:val="00F62F59"/>
    <w:rsid w:val="00F63494"/>
    <w:rsid w:val="00F63918"/>
    <w:rsid w:val="00F66247"/>
    <w:rsid w:val="00F678FC"/>
    <w:rsid w:val="00F704CD"/>
    <w:rsid w:val="00F71435"/>
    <w:rsid w:val="00F72A9C"/>
    <w:rsid w:val="00F72DCA"/>
    <w:rsid w:val="00F75D52"/>
    <w:rsid w:val="00F75EAD"/>
    <w:rsid w:val="00F771C0"/>
    <w:rsid w:val="00F801B9"/>
    <w:rsid w:val="00F809AA"/>
    <w:rsid w:val="00F80F7D"/>
    <w:rsid w:val="00F834E0"/>
    <w:rsid w:val="00F83C9C"/>
    <w:rsid w:val="00F841B9"/>
    <w:rsid w:val="00F84A39"/>
    <w:rsid w:val="00F85EEE"/>
    <w:rsid w:val="00F86F96"/>
    <w:rsid w:val="00F870A7"/>
    <w:rsid w:val="00F874F6"/>
    <w:rsid w:val="00F923F7"/>
    <w:rsid w:val="00F924CD"/>
    <w:rsid w:val="00F93D4C"/>
    <w:rsid w:val="00F94C8A"/>
    <w:rsid w:val="00F94F15"/>
    <w:rsid w:val="00F952FB"/>
    <w:rsid w:val="00F95673"/>
    <w:rsid w:val="00F958E1"/>
    <w:rsid w:val="00F96464"/>
    <w:rsid w:val="00F96C97"/>
    <w:rsid w:val="00F975F0"/>
    <w:rsid w:val="00FA1EDE"/>
    <w:rsid w:val="00FA295D"/>
    <w:rsid w:val="00FA2DCF"/>
    <w:rsid w:val="00FA3A42"/>
    <w:rsid w:val="00FA731A"/>
    <w:rsid w:val="00FB156C"/>
    <w:rsid w:val="00FB1840"/>
    <w:rsid w:val="00FB1CFB"/>
    <w:rsid w:val="00FB3453"/>
    <w:rsid w:val="00FB353D"/>
    <w:rsid w:val="00FB7B72"/>
    <w:rsid w:val="00FB7C21"/>
    <w:rsid w:val="00FC0792"/>
    <w:rsid w:val="00FC0E64"/>
    <w:rsid w:val="00FC2D74"/>
    <w:rsid w:val="00FC6617"/>
    <w:rsid w:val="00FC6D8C"/>
    <w:rsid w:val="00FC7BED"/>
    <w:rsid w:val="00FD02BA"/>
    <w:rsid w:val="00FD0E2F"/>
    <w:rsid w:val="00FD0F91"/>
    <w:rsid w:val="00FD1057"/>
    <w:rsid w:val="00FD15B2"/>
    <w:rsid w:val="00FD54D3"/>
    <w:rsid w:val="00FE313A"/>
    <w:rsid w:val="00FE3474"/>
    <w:rsid w:val="00FE40C0"/>
    <w:rsid w:val="00FE67C0"/>
    <w:rsid w:val="00FF0F48"/>
    <w:rsid w:val="00FF13F9"/>
    <w:rsid w:val="00FF1C9F"/>
    <w:rsid w:val="00FF27AB"/>
    <w:rsid w:val="00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4C8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86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751672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FA731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86E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customStyle="1" w:styleId="FontStyle50">
    <w:name w:val="Font Style50"/>
    <w:rsid w:val="00B929A6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B929A6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1F3A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164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809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22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36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0540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59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9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964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018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713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343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3917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5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836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02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051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3258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5264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1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75171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68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31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56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15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193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440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runytskyDmytro/Lab6_AI.gi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52ED-76D9-4ED3-915A-6F199DE1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</Template>
  <TotalTime>27</TotalTime>
  <Pages>11</Pages>
  <Words>8061</Words>
  <Characters>4595</Characters>
  <Application>Microsoft Office Word</Application>
  <DocSecurity>0</DocSecurity>
  <Lines>38</Lines>
  <Paragraphs>25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Груницький Дмитро</dc:creator>
  <cp:lastModifiedBy>Димка</cp:lastModifiedBy>
  <cp:revision>35</cp:revision>
  <cp:lastPrinted>2023-11-09T17:11:00Z</cp:lastPrinted>
  <dcterms:created xsi:type="dcterms:W3CDTF">2023-11-09T20:27:00Z</dcterms:created>
  <dcterms:modified xsi:type="dcterms:W3CDTF">2023-11-09T20:56:00Z</dcterms:modified>
</cp:coreProperties>
</file>